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2FF1" w14:textId="77777777" w:rsidR="00DF2630" w:rsidRPr="001620A0" w:rsidRDefault="00A8035D" w:rsidP="00347071">
      <w:pPr>
        <w:rPr>
          <w:rFonts w:asciiTheme="minorHAnsi" w:hAnsiTheme="minorHAnsi"/>
          <w:b/>
          <w:sz w:val="20"/>
          <w:lang w:eastAsia="ko-KR"/>
        </w:rPr>
      </w:pPr>
      <w:r w:rsidRPr="001620A0">
        <w:rPr>
          <w:rFonts w:asciiTheme="minorHAnsi" w:hAnsiTheme="minorHAnsi"/>
          <w:b/>
          <w:sz w:val="20"/>
        </w:rPr>
        <w:t>Final</w:t>
      </w:r>
      <w:r w:rsidR="00320F8B" w:rsidRPr="001620A0">
        <w:rPr>
          <w:rFonts w:asciiTheme="minorHAnsi" w:hAnsiTheme="minorHAnsi"/>
          <w:b/>
          <w:sz w:val="20"/>
        </w:rPr>
        <w:t xml:space="preserve"> Exam Programs</w:t>
      </w:r>
      <w:r w:rsidR="001952D8" w:rsidRPr="001620A0">
        <w:rPr>
          <w:rFonts w:asciiTheme="minorHAnsi" w:hAnsiTheme="minorHAnsi"/>
          <w:b/>
          <w:sz w:val="20"/>
        </w:rPr>
        <w:t>,</w:t>
      </w:r>
      <w:r w:rsidR="00944040" w:rsidRPr="001620A0">
        <w:rPr>
          <w:rFonts w:asciiTheme="minorHAnsi" w:hAnsiTheme="minorHAnsi"/>
          <w:b/>
          <w:sz w:val="20"/>
        </w:rPr>
        <w:t xml:space="preserve"> </w:t>
      </w:r>
      <w:r w:rsidR="006F40E2" w:rsidRPr="001620A0">
        <w:rPr>
          <w:rFonts w:asciiTheme="minorHAnsi" w:hAnsiTheme="minorHAnsi"/>
          <w:b/>
          <w:sz w:val="20"/>
        </w:rPr>
        <w:t xml:space="preserve">COSC </w:t>
      </w:r>
      <w:r w:rsidR="006F40E2" w:rsidRPr="001620A0">
        <w:rPr>
          <w:rFonts w:asciiTheme="minorHAnsi" w:hAnsiTheme="minorHAnsi"/>
          <w:b/>
          <w:sz w:val="20"/>
          <w:lang w:eastAsia="ko-KR"/>
        </w:rPr>
        <w:t>501</w:t>
      </w:r>
      <w:r w:rsidR="00320F8B" w:rsidRPr="001620A0">
        <w:rPr>
          <w:rFonts w:asciiTheme="minorHAnsi" w:hAnsiTheme="minorHAnsi"/>
          <w:b/>
          <w:sz w:val="20"/>
          <w:lang w:eastAsia="ko-KR"/>
        </w:rPr>
        <w:t>, Fall</w:t>
      </w:r>
      <w:r w:rsidR="00944040" w:rsidRPr="001620A0">
        <w:rPr>
          <w:rFonts w:asciiTheme="minorHAnsi" w:hAnsiTheme="minorHAnsi"/>
          <w:b/>
          <w:sz w:val="20"/>
          <w:lang w:eastAsia="ko-KR"/>
        </w:rPr>
        <w:t xml:space="preserve"> 2023</w:t>
      </w:r>
      <w:r w:rsidR="001952D8" w:rsidRPr="001620A0">
        <w:rPr>
          <w:rFonts w:asciiTheme="minorHAnsi" w:hAnsiTheme="minorHAnsi"/>
          <w:b/>
          <w:sz w:val="20"/>
          <w:lang w:eastAsia="ko-KR"/>
        </w:rPr>
        <w:t xml:space="preserve">             </w:t>
      </w:r>
      <w:r w:rsidR="005E7102" w:rsidRPr="001620A0">
        <w:rPr>
          <w:rFonts w:asciiTheme="minorHAnsi" w:hAnsiTheme="minorHAnsi"/>
          <w:b/>
          <w:sz w:val="20"/>
          <w:lang w:eastAsia="ko-KR"/>
        </w:rPr>
        <w:t xml:space="preserve">        Due date-time: Monday</w:t>
      </w:r>
      <w:r w:rsidR="00320F8B" w:rsidRPr="001620A0">
        <w:rPr>
          <w:rFonts w:asciiTheme="minorHAnsi" w:hAnsiTheme="minorHAnsi"/>
          <w:b/>
          <w:sz w:val="20"/>
          <w:lang w:eastAsia="ko-KR"/>
        </w:rPr>
        <w:t xml:space="preserve"> 12/11/2023-11:59</w:t>
      </w:r>
      <w:r w:rsidR="001952D8" w:rsidRPr="001620A0">
        <w:rPr>
          <w:rFonts w:asciiTheme="minorHAnsi" w:hAnsiTheme="minorHAnsi"/>
          <w:b/>
          <w:sz w:val="20"/>
          <w:lang w:eastAsia="ko-KR"/>
        </w:rPr>
        <w:t>pm</w:t>
      </w:r>
    </w:p>
    <w:p w14:paraId="0DD22777" w14:textId="77777777" w:rsidR="00DF2630" w:rsidRPr="001620A0" w:rsidRDefault="00DF2630" w:rsidP="00347071">
      <w:pPr>
        <w:rPr>
          <w:rFonts w:asciiTheme="minorHAnsi" w:hAnsiTheme="minorHAnsi"/>
          <w:b/>
          <w:sz w:val="20"/>
        </w:rPr>
      </w:pPr>
    </w:p>
    <w:p w14:paraId="5240BDE5" w14:textId="0E0FD509" w:rsidR="001952D8" w:rsidRPr="001620A0" w:rsidRDefault="001952D8" w:rsidP="00EA2576">
      <w:pPr>
        <w:rPr>
          <w:rFonts w:asciiTheme="minorHAnsi" w:hAnsiTheme="minorHAnsi"/>
          <w:b/>
          <w:sz w:val="20"/>
        </w:rPr>
      </w:pPr>
      <w:r w:rsidRPr="001620A0">
        <w:rPr>
          <w:rFonts w:asciiTheme="minorHAnsi" w:hAnsiTheme="minorHAnsi"/>
          <w:b/>
          <w:sz w:val="20"/>
        </w:rPr>
        <w:t xml:space="preserve">Name: </w:t>
      </w:r>
      <w:r w:rsidR="00EA2576" w:rsidRPr="00EA2576">
        <w:rPr>
          <w:rFonts w:asciiTheme="minorHAnsi" w:hAnsiTheme="minorHAnsi"/>
          <w:b/>
          <w:sz w:val="20"/>
          <w:u w:val="single"/>
        </w:rPr>
        <w:t xml:space="preserve">Ahmed </w:t>
      </w:r>
      <w:proofErr w:type="gramStart"/>
      <w:r w:rsidR="00EA2576" w:rsidRPr="00EA2576">
        <w:rPr>
          <w:rFonts w:asciiTheme="minorHAnsi" w:hAnsiTheme="minorHAnsi"/>
          <w:b/>
          <w:sz w:val="20"/>
          <w:u w:val="single"/>
        </w:rPr>
        <w:t>Hamza</w:t>
      </w:r>
      <w:r w:rsidRPr="001620A0">
        <w:rPr>
          <w:rFonts w:asciiTheme="minorHAnsi" w:hAnsiTheme="minorHAnsi"/>
          <w:b/>
          <w:sz w:val="20"/>
        </w:rPr>
        <w:t xml:space="preserve">;   </w:t>
      </w:r>
      <w:proofErr w:type="gramEnd"/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Pr="001620A0">
        <w:rPr>
          <w:rFonts w:asciiTheme="minorHAnsi" w:hAnsiTheme="minorHAnsi"/>
          <w:b/>
          <w:sz w:val="20"/>
        </w:rPr>
        <w:t xml:space="preserve">Student </w:t>
      </w:r>
      <w:proofErr w:type="spellStart"/>
      <w:r w:rsidR="00320F8B" w:rsidRPr="001620A0">
        <w:rPr>
          <w:rFonts w:asciiTheme="minorHAnsi" w:hAnsiTheme="minorHAnsi"/>
          <w:b/>
          <w:sz w:val="20"/>
        </w:rPr>
        <w:t>net</w:t>
      </w:r>
      <w:r w:rsidRPr="001620A0">
        <w:rPr>
          <w:rFonts w:asciiTheme="minorHAnsi" w:hAnsiTheme="minorHAnsi"/>
          <w:b/>
          <w:sz w:val="20"/>
        </w:rPr>
        <w:t>ID</w:t>
      </w:r>
      <w:proofErr w:type="spellEnd"/>
      <w:r w:rsidRPr="001620A0">
        <w:rPr>
          <w:rFonts w:asciiTheme="minorHAnsi" w:hAnsiTheme="minorHAnsi"/>
          <w:b/>
          <w:sz w:val="20"/>
        </w:rPr>
        <w:t xml:space="preserve">: </w:t>
      </w:r>
      <w:r w:rsidR="00EA2576" w:rsidRPr="00EA2576">
        <w:rPr>
          <w:rFonts w:asciiTheme="minorHAnsi" w:hAnsiTheme="minorHAnsi"/>
          <w:b/>
          <w:sz w:val="20"/>
          <w:u w:val="single"/>
        </w:rPr>
        <w:t>0816817</w:t>
      </w:r>
      <w:r w:rsidRPr="001620A0">
        <w:rPr>
          <w:rFonts w:asciiTheme="minorHAnsi" w:hAnsiTheme="minorHAnsi"/>
          <w:b/>
          <w:sz w:val="20"/>
        </w:rPr>
        <w:t xml:space="preserve">;   </w:t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="00EA2576">
        <w:rPr>
          <w:rFonts w:asciiTheme="minorHAnsi" w:hAnsiTheme="minorHAnsi"/>
          <w:b/>
          <w:sz w:val="20"/>
        </w:rPr>
        <w:tab/>
      </w:r>
      <w:r w:rsidRPr="001620A0">
        <w:rPr>
          <w:rFonts w:asciiTheme="minorHAnsi" w:hAnsiTheme="minorHAnsi"/>
          <w:b/>
          <w:sz w:val="20"/>
        </w:rPr>
        <w:t xml:space="preserve">Initials: </w:t>
      </w:r>
      <w:r w:rsidR="00EA2576" w:rsidRPr="00EA2576">
        <w:rPr>
          <w:rFonts w:asciiTheme="minorHAnsi" w:hAnsiTheme="minorHAnsi"/>
          <w:b/>
          <w:sz w:val="20"/>
          <w:u w:val="single"/>
        </w:rPr>
        <w:t>AH</w:t>
      </w:r>
    </w:p>
    <w:p w14:paraId="18C1E6D7" w14:textId="77777777" w:rsidR="00DF2630" w:rsidRPr="001620A0" w:rsidRDefault="00DF2630" w:rsidP="00347071">
      <w:pPr>
        <w:rPr>
          <w:rFonts w:asciiTheme="minorHAnsi" w:hAnsiTheme="minorHAnsi"/>
          <w:b/>
          <w:sz w:val="20"/>
        </w:rPr>
      </w:pPr>
    </w:p>
    <w:p w14:paraId="61C1881E" w14:textId="77777777" w:rsidR="00DF2630" w:rsidRPr="001620A0" w:rsidRDefault="00DF2630" w:rsidP="00347071">
      <w:pPr>
        <w:rPr>
          <w:rFonts w:asciiTheme="minorHAnsi" w:hAnsiTheme="minorHAnsi"/>
          <w:b/>
          <w:sz w:val="20"/>
        </w:rPr>
      </w:pPr>
    </w:p>
    <w:p w14:paraId="588FC1B6" w14:textId="77777777" w:rsidR="004220AE" w:rsidRPr="001620A0" w:rsidRDefault="005E7102" w:rsidP="00587A71">
      <w:pPr>
        <w:rPr>
          <w:rFonts w:asciiTheme="minorHAnsi" w:hAnsiTheme="minorHAnsi"/>
          <w:b/>
          <w:bCs/>
          <w:sz w:val="20"/>
        </w:rPr>
      </w:pPr>
      <w:r w:rsidRPr="001620A0">
        <w:rPr>
          <w:rFonts w:asciiTheme="minorHAnsi" w:hAnsiTheme="minorHAnsi"/>
          <w:b/>
          <w:bCs/>
          <w:sz w:val="20"/>
        </w:rPr>
        <w:t>Final Programs</w:t>
      </w:r>
      <w:r w:rsidR="004220AE" w:rsidRPr="001620A0">
        <w:rPr>
          <w:rFonts w:asciiTheme="minorHAnsi" w:hAnsiTheme="minorHAnsi"/>
          <w:b/>
          <w:bCs/>
          <w:sz w:val="20"/>
        </w:rPr>
        <w:t>: Code blo</w:t>
      </w:r>
      <w:r w:rsidRPr="001620A0">
        <w:rPr>
          <w:rFonts w:asciiTheme="minorHAnsi" w:hAnsiTheme="minorHAnsi"/>
          <w:b/>
          <w:bCs/>
          <w:sz w:val="20"/>
        </w:rPr>
        <w:t>ck design and output evaluation</w:t>
      </w:r>
      <w:r w:rsidR="004220AE" w:rsidRPr="001620A0">
        <w:rPr>
          <w:rFonts w:asciiTheme="minorHAnsi" w:hAnsiTheme="minorHAnsi"/>
          <w:b/>
          <w:bCs/>
          <w:sz w:val="20"/>
        </w:rPr>
        <w:t>.</w:t>
      </w:r>
    </w:p>
    <w:p w14:paraId="1E0742A7" w14:textId="77777777" w:rsidR="009B7CA2" w:rsidRPr="001620A0" w:rsidRDefault="009B7CA2" w:rsidP="00347071">
      <w:pPr>
        <w:tabs>
          <w:tab w:val="left" w:pos="0"/>
          <w:tab w:val="left" w:pos="481"/>
          <w:tab w:val="left" w:pos="962"/>
          <w:tab w:val="left" w:pos="1443"/>
          <w:tab w:val="left" w:pos="1924"/>
          <w:tab w:val="left" w:pos="2405"/>
          <w:tab w:val="left" w:pos="2886"/>
          <w:tab w:val="left" w:pos="3367"/>
          <w:tab w:val="left" w:pos="3848"/>
          <w:tab w:val="left" w:pos="4329"/>
          <w:tab w:val="left" w:pos="4810"/>
          <w:tab w:val="left" w:pos="5291"/>
          <w:tab w:val="left" w:pos="5772"/>
          <w:tab w:val="left" w:pos="6253"/>
          <w:tab w:val="left" w:pos="6734"/>
          <w:tab w:val="left" w:pos="7215"/>
          <w:tab w:val="left" w:pos="7696"/>
          <w:tab w:val="left" w:pos="8177"/>
          <w:tab w:val="left" w:pos="8658"/>
          <w:tab w:val="left" w:pos="9139"/>
        </w:tabs>
        <w:rPr>
          <w:rFonts w:asciiTheme="minorHAnsi" w:hAnsiTheme="minorHAnsi" w:cs="Bookman Old Style"/>
          <w:sz w:val="20"/>
          <w:lang w:eastAsia="ko-KR"/>
        </w:rPr>
      </w:pPr>
      <w:r w:rsidRPr="001620A0">
        <w:rPr>
          <w:rFonts w:asciiTheme="minorHAnsi" w:hAnsiTheme="minorHAnsi"/>
          <w:b/>
          <w:bCs/>
          <w:sz w:val="20"/>
        </w:rPr>
        <w:t xml:space="preserve">  </w:t>
      </w:r>
    </w:p>
    <w:p w14:paraId="1794CADA" w14:textId="77777777" w:rsidR="00161159" w:rsidRPr="001620A0" w:rsidRDefault="00161159" w:rsidP="00347071">
      <w:pPr>
        <w:pStyle w:val="ListParagraph"/>
        <w:numPr>
          <w:ilvl w:val="0"/>
          <w:numId w:val="48"/>
        </w:numPr>
        <w:rPr>
          <w:rFonts w:asciiTheme="minorHAnsi" w:hAnsiTheme="minorHAnsi"/>
          <w:sz w:val="20"/>
        </w:rPr>
      </w:pPr>
      <w:r w:rsidRPr="001620A0">
        <w:rPr>
          <w:rFonts w:asciiTheme="minorHAnsi" w:hAnsiTheme="minorHAnsi"/>
          <w:sz w:val="20"/>
        </w:rPr>
        <w:t>Write a C++ program that creates an array with 10 random integers (between 1 and 100) and passes the array to functions to sort the array and print the array.</w:t>
      </w:r>
    </w:p>
    <w:p w14:paraId="4236B9ED" w14:textId="77777777" w:rsidR="00E265A8" w:rsidRPr="001620A0" w:rsidRDefault="00E265A8" w:rsidP="00AF1A61">
      <w:pPr>
        <w:tabs>
          <w:tab w:val="left" w:pos="-732"/>
          <w:tab w:val="left" w:pos="-144"/>
          <w:tab w:val="left" w:pos="-12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</w:tabs>
        <w:ind w:right="606"/>
        <w:rPr>
          <w:rFonts w:asciiTheme="minorHAnsi" w:hAnsiTheme="minorHAnsi"/>
          <w:color w:val="FF0000"/>
          <w:sz w:val="20"/>
          <w:lang w:val="pt-BR"/>
        </w:rPr>
      </w:pPr>
    </w:p>
    <w:p w14:paraId="16A395C4" w14:textId="509BC4F5" w:rsidR="00161159" w:rsidRPr="00E90A23" w:rsidRDefault="00AC4B2C" w:rsidP="00042A8D">
      <w:pPr>
        <w:pStyle w:val="ListParagraph"/>
        <w:numPr>
          <w:ilvl w:val="0"/>
          <w:numId w:val="48"/>
        </w:numPr>
        <w:rPr>
          <w:rFonts w:ascii="Consolas" w:hAnsi="Consolas" w:cs="Consolas"/>
          <w:sz w:val="20"/>
        </w:rPr>
      </w:pPr>
      <w:r w:rsidRPr="00E90A23">
        <w:rPr>
          <w:rFonts w:asciiTheme="minorHAnsi" w:hAnsiTheme="minorHAnsi"/>
          <w:sz w:val="20"/>
        </w:rPr>
        <w:t>This</w:t>
      </w:r>
      <w:r w:rsidR="008D6586" w:rsidRPr="00E90A23">
        <w:rPr>
          <w:rFonts w:asciiTheme="minorHAnsi" w:hAnsiTheme="minorHAnsi"/>
          <w:sz w:val="20"/>
        </w:rPr>
        <w:t xml:space="preserve"> program creates</w:t>
      </w:r>
      <w:r w:rsidR="001620A0" w:rsidRPr="00E90A23">
        <w:rPr>
          <w:rFonts w:asciiTheme="minorHAnsi" w:hAnsiTheme="minorHAnsi"/>
          <w:sz w:val="20"/>
        </w:rPr>
        <w:t xml:space="preserve"> a linked list with three colors</w:t>
      </w:r>
      <w:r w:rsidR="00AF1A61" w:rsidRPr="00E90A23">
        <w:rPr>
          <w:rFonts w:asciiTheme="minorHAnsi" w:hAnsiTheme="minorHAnsi"/>
          <w:sz w:val="20"/>
        </w:rPr>
        <w:t xml:space="preserve">, </w:t>
      </w:r>
      <w:proofErr w:type="gramStart"/>
      <w:r w:rsidR="00E90A23">
        <w:rPr>
          <w:rFonts w:asciiTheme="minorHAnsi" w:hAnsiTheme="minorHAnsi"/>
          <w:sz w:val="20"/>
        </w:rPr>
        <w:t>write</w:t>
      </w:r>
      <w:proofErr w:type="gramEnd"/>
      <w:r w:rsidR="00E90A23">
        <w:rPr>
          <w:rFonts w:asciiTheme="minorHAnsi" w:hAnsiTheme="minorHAnsi"/>
          <w:sz w:val="20"/>
        </w:rPr>
        <w:t xml:space="preserve"> the code for the push and pop member functions.</w:t>
      </w:r>
    </w:p>
    <w:p w14:paraId="76C59BE9" w14:textId="77777777" w:rsidR="00E90A23" w:rsidRPr="00E90A23" w:rsidRDefault="00E90A23" w:rsidP="00E90A23">
      <w:pPr>
        <w:rPr>
          <w:rFonts w:ascii="Consolas" w:hAnsi="Consolas" w:cs="Consolas"/>
          <w:sz w:val="20"/>
        </w:rPr>
      </w:pPr>
    </w:p>
    <w:p w14:paraId="1CB52CB7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>struct node {</w:t>
      </w:r>
    </w:p>
    <w:p w14:paraId="6D8117E8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 xml:space="preserve">   string </w:t>
      </w:r>
      <w:proofErr w:type="gramStart"/>
      <w:r w:rsidRPr="00161159">
        <w:rPr>
          <w:rFonts w:ascii="Consolas" w:hAnsi="Consolas" w:cs="Consolas"/>
          <w:sz w:val="20"/>
        </w:rPr>
        <w:t>data;</w:t>
      </w:r>
      <w:proofErr w:type="gramEnd"/>
    </w:p>
    <w:p w14:paraId="0C7F1EAA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 xml:space="preserve">   node</w:t>
      </w:r>
      <w:proofErr w:type="gramStart"/>
      <w:r w:rsidRPr="00161159">
        <w:rPr>
          <w:rFonts w:ascii="Consolas" w:hAnsi="Consolas" w:cs="Consolas"/>
          <w:sz w:val="20"/>
        </w:rPr>
        <w:t>*  next</w:t>
      </w:r>
      <w:proofErr w:type="gramEnd"/>
      <w:r w:rsidRPr="00161159">
        <w:rPr>
          <w:rFonts w:ascii="Consolas" w:hAnsi="Consolas" w:cs="Consolas"/>
          <w:sz w:val="20"/>
        </w:rPr>
        <w:t>;</w:t>
      </w:r>
    </w:p>
    <w:p w14:paraId="03C80B25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>};</w:t>
      </w:r>
    </w:p>
    <w:p w14:paraId="2C604470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 xml:space="preserve">typedef node* </w:t>
      </w:r>
      <w:proofErr w:type="spellStart"/>
      <w:proofErr w:type="gramStart"/>
      <w:r w:rsidRPr="00161159">
        <w:rPr>
          <w:rFonts w:ascii="Consolas" w:hAnsi="Consolas" w:cs="Consolas"/>
          <w:sz w:val="20"/>
        </w:rPr>
        <w:t>pNODE</w:t>
      </w:r>
      <w:proofErr w:type="spellEnd"/>
      <w:r w:rsidRPr="00161159">
        <w:rPr>
          <w:rFonts w:ascii="Consolas" w:hAnsi="Consolas" w:cs="Consolas"/>
          <w:sz w:val="20"/>
        </w:rPr>
        <w:t>;</w:t>
      </w:r>
      <w:proofErr w:type="gramEnd"/>
    </w:p>
    <w:p w14:paraId="042E46CC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</w:p>
    <w:p w14:paraId="7E5EA5DF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 xml:space="preserve">class </w:t>
      </w:r>
      <w:proofErr w:type="spellStart"/>
      <w:r w:rsidRPr="00161159">
        <w:rPr>
          <w:rFonts w:ascii="Consolas" w:hAnsi="Consolas" w:cs="Consolas"/>
          <w:sz w:val="20"/>
        </w:rPr>
        <w:t>slist</w:t>
      </w:r>
      <w:proofErr w:type="spellEnd"/>
      <w:r w:rsidRPr="00161159">
        <w:rPr>
          <w:rFonts w:ascii="Consolas" w:hAnsi="Consolas" w:cs="Consolas"/>
          <w:sz w:val="20"/>
        </w:rPr>
        <w:t xml:space="preserve"> </w:t>
      </w:r>
      <w:proofErr w:type="gramStart"/>
      <w:r w:rsidRPr="00161159">
        <w:rPr>
          <w:rFonts w:ascii="Consolas" w:hAnsi="Consolas" w:cs="Consolas"/>
          <w:sz w:val="20"/>
        </w:rPr>
        <w:t xml:space="preserve">{  </w:t>
      </w:r>
      <w:proofErr w:type="gramEnd"/>
      <w:r w:rsidRPr="00161159">
        <w:rPr>
          <w:rFonts w:ascii="Consolas" w:hAnsi="Consolas" w:cs="Consolas"/>
          <w:sz w:val="20"/>
        </w:rPr>
        <w:t xml:space="preserve">           //singly linked list</w:t>
      </w:r>
    </w:p>
    <w:p w14:paraId="100E4AD5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>private:</w:t>
      </w:r>
    </w:p>
    <w:p w14:paraId="0F5999BC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161159">
        <w:rPr>
          <w:rFonts w:ascii="Consolas" w:hAnsi="Consolas" w:cs="Consolas"/>
          <w:sz w:val="20"/>
        </w:rPr>
        <w:t>pNODE</w:t>
      </w:r>
      <w:proofErr w:type="spellEnd"/>
      <w:r w:rsidRPr="00161159">
        <w:rPr>
          <w:rFonts w:ascii="Consolas" w:hAnsi="Consolas" w:cs="Consolas"/>
          <w:sz w:val="20"/>
        </w:rPr>
        <w:t xml:space="preserve">  </w:t>
      </w:r>
      <w:proofErr w:type="spellStart"/>
      <w:r w:rsidRPr="00161159">
        <w:rPr>
          <w:rFonts w:ascii="Consolas" w:hAnsi="Consolas" w:cs="Consolas"/>
          <w:sz w:val="20"/>
        </w:rPr>
        <w:t>pList</w:t>
      </w:r>
      <w:proofErr w:type="spellEnd"/>
      <w:proofErr w:type="gramEnd"/>
      <w:r w:rsidRPr="00161159">
        <w:rPr>
          <w:rFonts w:ascii="Consolas" w:hAnsi="Consolas" w:cs="Consolas"/>
          <w:sz w:val="20"/>
        </w:rPr>
        <w:t xml:space="preserve">;         //head of </w:t>
      </w:r>
      <w:proofErr w:type="spellStart"/>
      <w:r w:rsidRPr="00161159">
        <w:rPr>
          <w:rFonts w:ascii="Consolas" w:hAnsi="Consolas" w:cs="Consolas"/>
          <w:sz w:val="20"/>
        </w:rPr>
        <w:t>slist</w:t>
      </w:r>
      <w:proofErr w:type="spellEnd"/>
    </w:p>
    <w:p w14:paraId="7B6B784A" w14:textId="77777777" w:rsid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 w:rsidRPr="00161159">
        <w:rPr>
          <w:rFonts w:ascii="Consolas" w:hAnsi="Consolas" w:cs="Consolas"/>
          <w:sz w:val="20"/>
        </w:rPr>
        <w:t>public:</w:t>
      </w:r>
    </w:p>
    <w:p w14:paraId="64F2BB85" w14:textId="2AD142DF" w:rsidR="00161159" w:rsidRDefault="00161159" w:rsidP="00EE4229">
      <w:pPr>
        <w:pStyle w:val="ListParagraph"/>
        <w:ind w:left="1296" w:firstLine="3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//</w:t>
      </w:r>
      <w:r w:rsidR="00EE4229">
        <w:rPr>
          <w:rFonts w:ascii="Consolas" w:hAnsi="Consolas" w:cs="Consolas"/>
          <w:sz w:val="20"/>
        </w:rPr>
        <w:t>constructor, destructor</w:t>
      </w:r>
      <w:r w:rsidR="00EE4229">
        <w:rPr>
          <w:rFonts w:ascii="Consolas" w:hAnsi="Consolas" w:cs="Consolas"/>
          <w:sz w:val="20"/>
        </w:rPr>
        <w:br/>
        <w:t xml:space="preserve">// and </w:t>
      </w:r>
      <w:r>
        <w:rPr>
          <w:rFonts w:ascii="Consolas" w:hAnsi="Consolas" w:cs="Consolas"/>
          <w:sz w:val="20"/>
        </w:rPr>
        <w:t>member function prototypes. . .</w:t>
      </w:r>
      <w:r>
        <w:rPr>
          <w:rFonts w:ascii="Consolas" w:hAnsi="Consolas" w:cs="Consolas"/>
          <w:sz w:val="20"/>
        </w:rPr>
        <w:br/>
      </w:r>
    </w:p>
    <w:p w14:paraId="4F10DB45" w14:textId="77777777" w:rsidR="00161159" w:rsidRPr="00161159" w:rsidRDefault="00161159" w:rsidP="00AF1A61">
      <w:pPr>
        <w:pStyle w:val="ListParagraph"/>
        <w:ind w:left="864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};//</w:t>
      </w:r>
      <w:proofErr w:type="spellStart"/>
      <w:r>
        <w:rPr>
          <w:rFonts w:ascii="Consolas" w:hAnsi="Consolas" w:cs="Consolas"/>
          <w:sz w:val="20"/>
        </w:rPr>
        <w:t>slist</w:t>
      </w:r>
      <w:proofErr w:type="spellEnd"/>
    </w:p>
    <w:p w14:paraId="54B8CCDE" w14:textId="77777777" w:rsidR="00161159" w:rsidRDefault="00161159" w:rsidP="00AF1A61">
      <w:pPr>
        <w:pStyle w:val="ListParagraph"/>
        <w:ind w:left="864"/>
        <w:rPr>
          <w:sz w:val="20"/>
        </w:rPr>
      </w:pPr>
    </w:p>
    <w:p w14:paraId="1980A3DF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int </w:t>
      </w:r>
      <w:proofErr w:type="gramStart"/>
      <w:r w:rsidRPr="00EE4229">
        <w:rPr>
          <w:rFonts w:ascii="Consolas" w:hAnsi="Consolas" w:cs="Consolas"/>
          <w:sz w:val="20"/>
        </w:rPr>
        <w:t>main(</w:t>
      </w:r>
      <w:proofErr w:type="gramEnd"/>
      <w:r w:rsidRPr="00EE4229">
        <w:rPr>
          <w:rFonts w:ascii="Consolas" w:hAnsi="Consolas" w:cs="Consolas"/>
          <w:sz w:val="20"/>
        </w:rPr>
        <w:t>) {</w:t>
      </w:r>
    </w:p>
    <w:p w14:paraId="771B6286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r w:rsidRPr="00EE4229">
        <w:rPr>
          <w:rFonts w:ascii="Consolas" w:hAnsi="Consolas" w:cs="Consolas"/>
          <w:sz w:val="20"/>
        </w:rPr>
        <w:t>slist</w:t>
      </w:r>
      <w:proofErr w:type="spellEnd"/>
      <w:r w:rsidRPr="00EE4229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</w:t>
      </w:r>
      <w:proofErr w:type="spellEnd"/>
      <w:r w:rsidRPr="00EE4229">
        <w:rPr>
          <w:rFonts w:ascii="Consolas" w:hAnsi="Consolas" w:cs="Consolas"/>
          <w:sz w:val="20"/>
        </w:rPr>
        <w:t>;</w:t>
      </w:r>
      <w:proofErr w:type="gramEnd"/>
    </w:p>
    <w:p w14:paraId="709F9794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</w:p>
    <w:p w14:paraId="3586EDFF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colours.appNode</w:t>
      </w:r>
      <w:proofErr w:type="spellEnd"/>
      <w:proofErr w:type="gramEnd"/>
      <w:r w:rsidRPr="00EE4229">
        <w:rPr>
          <w:rFonts w:ascii="Consolas" w:hAnsi="Consolas" w:cs="Consolas"/>
          <w:sz w:val="20"/>
        </w:rPr>
        <w:t>("green");</w:t>
      </w:r>
    </w:p>
    <w:p w14:paraId="14651267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colours.appNode</w:t>
      </w:r>
      <w:proofErr w:type="spellEnd"/>
      <w:proofErr w:type="gramEnd"/>
      <w:r w:rsidRPr="00EE4229">
        <w:rPr>
          <w:rFonts w:ascii="Consolas" w:hAnsi="Consolas" w:cs="Consolas"/>
          <w:sz w:val="20"/>
        </w:rPr>
        <w:t>("blue");</w:t>
      </w:r>
    </w:p>
    <w:p w14:paraId="047FA6D4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colours.appNode</w:t>
      </w:r>
      <w:proofErr w:type="spellEnd"/>
      <w:proofErr w:type="gramEnd"/>
      <w:r w:rsidRPr="00EE4229">
        <w:rPr>
          <w:rFonts w:ascii="Consolas" w:hAnsi="Consolas" w:cs="Consolas"/>
          <w:sz w:val="20"/>
        </w:rPr>
        <w:t>("violet");</w:t>
      </w:r>
    </w:p>
    <w:p w14:paraId="302FC957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colours.printList</w:t>
      </w:r>
      <w:proofErr w:type="spellEnd"/>
      <w:proofErr w:type="gramEnd"/>
      <w:r w:rsidRPr="00EE4229">
        <w:rPr>
          <w:rFonts w:ascii="Consolas" w:hAnsi="Consolas" w:cs="Consolas"/>
          <w:sz w:val="20"/>
        </w:rPr>
        <w:t>("print list:");</w:t>
      </w:r>
    </w:p>
    <w:p w14:paraId="344BDC88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</w:p>
    <w:p w14:paraId="5D5823A6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printf</w:t>
      </w:r>
      <w:proofErr w:type="spellEnd"/>
      <w:r w:rsidRPr="00EE4229">
        <w:rPr>
          <w:rFonts w:ascii="Consolas" w:hAnsi="Consolas" w:cs="Consolas"/>
          <w:sz w:val="20"/>
        </w:rPr>
        <w:t>(</w:t>
      </w:r>
      <w:proofErr w:type="gramEnd"/>
      <w:r w:rsidRPr="00EE4229">
        <w:rPr>
          <w:rFonts w:ascii="Consolas" w:hAnsi="Consolas" w:cs="Consolas"/>
          <w:sz w:val="20"/>
        </w:rPr>
        <w:t>"#insert indigo after blue...\n");</w:t>
      </w:r>
    </w:p>
    <w:p w14:paraId="195C73C5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colours.insColor</w:t>
      </w:r>
      <w:proofErr w:type="spellEnd"/>
      <w:proofErr w:type="gramEnd"/>
      <w:r w:rsidRPr="00EE4229">
        <w:rPr>
          <w:rFonts w:ascii="Consolas" w:hAnsi="Consolas" w:cs="Consolas"/>
          <w:sz w:val="20"/>
        </w:rPr>
        <w:t>("blue", "indigo");</w:t>
      </w:r>
    </w:p>
    <w:p w14:paraId="0AD20597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</w:p>
    <w:p w14:paraId="362D2E19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colours.printList</w:t>
      </w:r>
      <w:proofErr w:type="spellEnd"/>
      <w:proofErr w:type="gramEnd"/>
      <w:r w:rsidRPr="00EE4229">
        <w:rPr>
          <w:rFonts w:ascii="Consolas" w:hAnsi="Consolas" w:cs="Consolas"/>
          <w:sz w:val="20"/>
        </w:rPr>
        <w:t>("print list:");</w:t>
      </w:r>
    </w:p>
    <w:p w14:paraId="7E4E506B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</w:p>
    <w:p w14:paraId="1D7002D2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//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printf</w:t>
      </w:r>
      <w:proofErr w:type="spellEnd"/>
      <w:r w:rsidRPr="00EE4229">
        <w:rPr>
          <w:rFonts w:ascii="Consolas" w:hAnsi="Consolas" w:cs="Consolas"/>
          <w:sz w:val="20"/>
        </w:rPr>
        <w:t>(</w:t>
      </w:r>
      <w:proofErr w:type="gramEnd"/>
      <w:r w:rsidRPr="00EE4229">
        <w:rPr>
          <w:rFonts w:ascii="Consolas" w:hAnsi="Consolas" w:cs="Consolas"/>
          <w:sz w:val="20"/>
        </w:rPr>
        <w:t>"#test pop, push member functions...\n");</w:t>
      </w:r>
    </w:p>
    <w:p w14:paraId="6D290622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//call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colours.pop</w:t>
      </w:r>
      <w:proofErr w:type="spellEnd"/>
      <w:r w:rsidRPr="00EE4229">
        <w:rPr>
          <w:rFonts w:ascii="Consolas" w:hAnsi="Consolas" w:cs="Consolas"/>
          <w:sz w:val="20"/>
        </w:rPr>
        <w:t>(</w:t>
      </w:r>
      <w:proofErr w:type="gramEnd"/>
      <w:r w:rsidRPr="00EE4229">
        <w:rPr>
          <w:rFonts w:ascii="Consolas" w:hAnsi="Consolas" w:cs="Consolas"/>
          <w:sz w:val="20"/>
        </w:rPr>
        <w:t>) and print...</w:t>
      </w:r>
    </w:p>
    <w:p w14:paraId="59DD2A01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//call </w:t>
      </w:r>
      <w:proofErr w:type="spellStart"/>
      <w:proofErr w:type="gramStart"/>
      <w:r w:rsidRPr="00EE4229">
        <w:rPr>
          <w:rFonts w:ascii="Consolas" w:hAnsi="Consolas" w:cs="Consolas"/>
          <w:sz w:val="20"/>
        </w:rPr>
        <w:t>colors.push</w:t>
      </w:r>
      <w:proofErr w:type="spellEnd"/>
      <w:proofErr w:type="gramEnd"/>
      <w:r w:rsidRPr="00EE4229">
        <w:rPr>
          <w:rFonts w:ascii="Consolas" w:hAnsi="Consolas" w:cs="Consolas"/>
          <w:sz w:val="20"/>
        </w:rPr>
        <w:t>("red")...</w:t>
      </w:r>
    </w:p>
    <w:p w14:paraId="14A158AF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</w:p>
    <w:p w14:paraId="0CD3EFC5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</w:t>
      </w:r>
      <w:proofErr w:type="spellStart"/>
      <w:r w:rsidRPr="00EE4229">
        <w:rPr>
          <w:rFonts w:ascii="Consolas" w:hAnsi="Consolas" w:cs="Consolas"/>
          <w:sz w:val="20"/>
        </w:rPr>
        <w:t>printf</w:t>
      </w:r>
      <w:proofErr w:type="spellEnd"/>
      <w:r w:rsidRPr="00EE4229">
        <w:rPr>
          <w:rFonts w:ascii="Consolas" w:hAnsi="Consolas" w:cs="Consolas"/>
          <w:sz w:val="20"/>
        </w:rPr>
        <w:t>("\n"</w:t>
      </w:r>
      <w:proofErr w:type="gramStart"/>
      <w:r w:rsidRPr="00EE4229">
        <w:rPr>
          <w:rFonts w:ascii="Consolas" w:hAnsi="Consolas" w:cs="Consolas"/>
          <w:sz w:val="20"/>
        </w:rPr>
        <w:t>);</w:t>
      </w:r>
      <w:proofErr w:type="gramEnd"/>
    </w:p>
    <w:p w14:paraId="39A202E7" w14:textId="77777777" w:rsidR="00EE4229" w:rsidRPr="00EE4229" w:rsidRDefault="00EE4229" w:rsidP="00EE4229">
      <w:pPr>
        <w:pStyle w:val="ListParagraph"/>
        <w:ind w:left="864"/>
        <w:rPr>
          <w:rFonts w:ascii="Consolas" w:hAnsi="Consolas" w:cs="Consolas"/>
          <w:sz w:val="20"/>
        </w:rPr>
      </w:pPr>
      <w:r w:rsidRPr="00EE4229">
        <w:rPr>
          <w:rFonts w:ascii="Consolas" w:hAnsi="Consolas" w:cs="Consolas"/>
          <w:sz w:val="20"/>
        </w:rPr>
        <w:t xml:space="preserve">    return </w:t>
      </w:r>
      <w:proofErr w:type="gramStart"/>
      <w:r w:rsidRPr="00EE4229">
        <w:rPr>
          <w:rFonts w:ascii="Consolas" w:hAnsi="Consolas" w:cs="Consolas"/>
          <w:sz w:val="20"/>
        </w:rPr>
        <w:t>0;</w:t>
      </w:r>
      <w:proofErr w:type="gramEnd"/>
    </w:p>
    <w:p w14:paraId="0F448914" w14:textId="17562373" w:rsidR="00161159" w:rsidRPr="00161159" w:rsidRDefault="00EE4229" w:rsidP="00EE4229">
      <w:pPr>
        <w:pStyle w:val="ListParagraph"/>
        <w:ind w:left="864"/>
        <w:rPr>
          <w:sz w:val="20"/>
        </w:rPr>
      </w:pPr>
      <w:r w:rsidRPr="00EE4229">
        <w:rPr>
          <w:rFonts w:ascii="Consolas" w:hAnsi="Consolas" w:cs="Consolas"/>
          <w:sz w:val="20"/>
        </w:rPr>
        <w:t>}//main</w:t>
      </w:r>
    </w:p>
    <w:p w14:paraId="534B8BBF" w14:textId="77777777" w:rsidR="00983B26" w:rsidRDefault="00983B26" w:rsidP="00347071">
      <w:pPr>
        <w:rPr>
          <w:sz w:val="20"/>
        </w:rPr>
      </w:pPr>
    </w:p>
    <w:p w14:paraId="143D032B" w14:textId="77777777" w:rsidR="001620A0" w:rsidRDefault="001620A0" w:rsidP="00347071">
      <w:pPr>
        <w:rPr>
          <w:sz w:val="20"/>
        </w:rPr>
      </w:pPr>
    </w:p>
    <w:p w14:paraId="03AF47DD" w14:textId="77777777" w:rsidR="001620A0" w:rsidRDefault="001620A0" w:rsidP="00347071">
      <w:pPr>
        <w:rPr>
          <w:sz w:val="20"/>
        </w:rPr>
      </w:pPr>
    </w:p>
    <w:p w14:paraId="7664A872" w14:textId="77777777" w:rsidR="001620A0" w:rsidRDefault="001620A0" w:rsidP="00347071">
      <w:pPr>
        <w:rPr>
          <w:sz w:val="20"/>
        </w:rPr>
      </w:pPr>
    </w:p>
    <w:p w14:paraId="0E9F2257" w14:textId="77777777" w:rsidR="001620A0" w:rsidRDefault="001620A0" w:rsidP="00347071">
      <w:pPr>
        <w:rPr>
          <w:sz w:val="20"/>
        </w:rPr>
      </w:pPr>
    </w:p>
    <w:p w14:paraId="09F52014" w14:textId="77777777" w:rsidR="001620A0" w:rsidRDefault="001620A0" w:rsidP="00347071">
      <w:pPr>
        <w:rPr>
          <w:sz w:val="20"/>
        </w:rPr>
      </w:pPr>
    </w:p>
    <w:p w14:paraId="1BDC42C9" w14:textId="77777777" w:rsidR="001620A0" w:rsidRDefault="001620A0" w:rsidP="00347071">
      <w:pPr>
        <w:rPr>
          <w:sz w:val="20"/>
        </w:rPr>
      </w:pPr>
    </w:p>
    <w:p w14:paraId="6BFAD03D" w14:textId="77777777" w:rsidR="001620A0" w:rsidRDefault="001620A0" w:rsidP="00347071">
      <w:pPr>
        <w:rPr>
          <w:sz w:val="20"/>
        </w:rPr>
      </w:pPr>
    </w:p>
    <w:p w14:paraId="1013AF58" w14:textId="77777777" w:rsidR="001620A0" w:rsidRDefault="001620A0" w:rsidP="00347071">
      <w:pPr>
        <w:rPr>
          <w:sz w:val="20"/>
        </w:rPr>
      </w:pPr>
    </w:p>
    <w:p w14:paraId="5E3A8E1F" w14:textId="77777777" w:rsidR="001620A0" w:rsidRDefault="001620A0" w:rsidP="00347071">
      <w:pPr>
        <w:rPr>
          <w:sz w:val="20"/>
        </w:rPr>
      </w:pPr>
    </w:p>
    <w:p w14:paraId="076B1C39" w14:textId="77777777" w:rsidR="001620A0" w:rsidRDefault="001620A0" w:rsidP="00347071">
      <w:pPr>
        <w:rPr>
          <w:sz w:val="20"/>
        </w:rPr>
      </w:pPr>
    </w:p>
    <w:p w14:paraId="33266BD5" w14:textId="77777777" w:rsidR="001620A0" w:rsidRDefault="001620A0" w:rsidP="00347071">
      <w:pPr>
        <w:rPr>
          <w:sz w:val="20"/>
        </w:rPr>
      </w:pPr>
    </w:p>
    <w:p w14:paraId="64039BE6" w14:textId="77777777" w:rsidR="001620A0" w:rsidRDefault="001620A0" w:rsidP="00347071">
      <w:pPr>
        <w:rPr>
          <w:sz w:val="20"/>
        </w:rPr>
      </w:pPr>
    </w:p>
    <w:p w14:paraId="7980B85E" w14:textId="77777777" w:rsidR="001620A0" w:rsidRPr="00944040" w:rsidRDefault="001620A0" w:rsidP="00347071">
      <w:pPr>
        <w:rPr>
          <w:sz w:val="20"/>
        </w:rPr>
      </w:pPr>
    </w:p>
    <w:p w14:paraId="5A2DEAFA" w14:textId="77777777" w:rsidR="00A55A3F" w:rsidRPr="001620A0" w:rsidRDefault="00A55A3F" w:rsidP="00600261">
      <w:pPr>
        <w:pStyle w:val="ListParagraph"/>
        <w:numPr>
          <w:ilvl w:val="0"/>
          <w:numId w:val="48"/>
        </w:numPr>
        <w:rPr>
          <w:rFonts w:asciiTheme="minorHAnsi" w:hAnsiTheme="minorHAnsi"/>
          <w:sz w:val="20"/>
          <w:lang w:eastAsia="ko-KR"/>
        </w:rPr>
      </w:pPr>
      <w:r w:rsidRPr="001620A0">
        <w:rPr>
          <w:rFonts w:asciiTheme="minorHAnsi" w:hAnsiTheme="minorHAnsi"/>
          <w:b/>
          <w:sz w:val="20"/>
          <w:lang w:eastAsia="ko-KR"/>
        </w:rPr>
        <w:t>Jet Propulsion</w:t>
      </w:r>
      <w:r w:rsidRPr="001620A0">
        <w:rPr>
          <w:rFonts w:asciiTheme="minorHAnsi" w:hAnsiTheme="minorHAnsi"/>
          <w:sz w:val="20"/>
          <w:lang w:eastAsia="ko-KR"/>
        </w:rPr>
        <w:t xml:space="preserve"> wants </w:t>
      </w:r>
      <w:r w:rsidR="00AF1A61" w:rsidRPr="001620A0">
        <w:rPr>
          <w:rFonts w:asciiTheme="minorHAnsi" w:hAnsiTheme="minorHAnsi"/>
          <w:sz w:val="20"/>
          <w:lang w:eastAsia="ko-KR"/>
        </w:rPr>
        <w:t xml:space="preserve">to write a program that takes an array </w:t>
      </w:r>
      <w:r w:rsidRPr="001620A0">
        <w:rPr>
          <w:rFonts w:asciiTheme="minorHAnsi" w:hAnsiTheme="minorHAnsi"/>
          <w:sz w:val="20"/>
          <w:lang w:eastAsia="ko-KR"/>
        </w:rPr>
        <w:t xml:space="preserve">containing </w:t>
      </w:r>
      <w:r w:rsidR="00AF1A61" w:rsidRPr="001620A0">
        <w:rPr>
          <w:rFonts w:asciiTheme="minorHAnsi" w:hAnsiTheme="minorHAnsi"/>
          <w:sz w:val="20"/>
          <w:lang w:eastAsia="ko-KR"/>
        </w:rPr>
        <w:t xml:space="preserve">a </w:t>
      </w:r>
      <w:r w:rsidRPr="001620A0">
        <w:rPr>
          <w:rFonts w:asciiTheme="minorHAnsi" w:hAnsiTheme="minorHAnsi"/>
          <w:sz w:val="20"/>
          <w:lang w:eastAsia="ko-KR"/>
        </w:rPr>
        <w:t>digitized represe</w:t>
      </w:r>
      <w:r w:rsidR="00AF1A61" w:rsidRPr="001620A0">
        <w:rPr>
          <w:rFonts w:asciiTheme="minorHAnsi" w:hAnsiTheme="minorHAnsi"/>
          <w:sz w:val="20"/>
          <w:lang w:eastAsia="ko-KR"/>
        </w:rPr>
        <w:t>ntation</w:t>
      </w:r>
      <w:r w:rsidR="001620A0" w:rsidRPr="001620A0">
        <w:rPr>
          <w:rFonts w:asciiTheme="minorHAnsi" w:hAnsiTheme="minorHAnsi"/>
          <w:sz w:val="20"/>
          <w:lang w:eastAsia="ko-KR"/>
        </w:rPr>
        <w:br/>
      </w:r>
      <w:r w:rsidR="00AF1A61" w:rsidRPr="001620A0">
        <w:rPr>
          <w:rFonts w:asciiTheme="minorHAnsi" w:hAnsiTheme="minorHAnsi"/>
          <w:sz w:val="20"/>
          <w:lang w:eastAsia="ko-KR"/>
        </w:rPr>
        <w:t>for a night sky picture</w:t>
      </w:r>
      <w:r w:rsidRPr="001620A0">
        <w:rPr>
          <w:rFonts w:asciiTheme="minorHAnsi" w:hAnsiTheme="minorHAnsi"/>
          <w:sz w:val="20"/>
          <w:lang w:eastAsia="ko-KR"/>
        </w:rPr>
        <w:t xml:space="preserve"> and loc</w:t>
      </w:r>
      <w:r w:rsidR="001620A0" w:rsidRPr="001620A0">
        <w:rPr>
          <w:rFonts w:asciiTheme="minorHAnsi" w:hAnsiTheme="minorHAnsi"/>
          <w:sz w:val="20"/>
          <w:lang w:eastAsia="ko-KR"/>
        </w:rPr>
        <w:t xml:space="preserve">ates the stars on the picture. </w:t>
      </w:r>
      <w:r w:rsidR="001620A0" w:rsidRPr="001620A0">
        <w:rPr>
          <w:rFonts w:asciiTheme="minorHAnsi" w:hAnsiTheme="minorHAnsi"/>
          <w:sz w:val="20"/>
          <w:lang w:eastAsia="ko-KR"/>
        </w:rPr>
        <w:br/>
      </w:r>
      <w:r w:rsidR="001620A0" w:rsidRPr="001620A0">
        <w:rPr>
          <w:rFonts w:asciiTheme="minorHAnsi" w:hAnsiTheme="minorHAnsi"/>
          <w:sz w:val="20"/>
          <w:lang w:eastAsia="ko-KR"/>
        </w:rPr>
        <w:br/>
      </w:r>
      <w:r w:rsidRPr="001620A0">
        <w:rPr>
          <w:rFonts w:asciiTheme="minorHAnsi" w:hAnsiTheme="minorHAnsi"/>
          <w:sz w:val="20"/>
          <w:lang w:eastAsia="ko-KR"/>
        </w:rPr>
        <w:t xml:space="preserve">Each element in the </w:t>
      </w:r>
      <w:r w:rsidR="00AF1A61" w:rsidRPr="001620A0">
        <w:rPr>
          <w:rFonts w:asciiTheme="minorHAnsi" w:hAnsiTheme="minorHAnsi"/>
          <w:sz w:val="20"/>
          <w:lang w:eastAsia="ko-KR"/>
        </w:rPr>
        <w:t xml:space="preserve">input </w:t>
      </w:r>
      <w:r w:rsidRPr="001620A0">
        <w:rPr>
          <w:rFonts w:asciiTheme="minorHAnsi" w:hAnsiTheme="minorHAnsi"/>
          <w:sz w:val="20"/>
          <w:lang w:eastAsia="ko-KR"/>
        </w:rPr>
        <w:t>array denotes the light amount at the corresponding portion of the image when the picture was taken.  Light amount ranges from 0 to 20.</w:t>
      </w:r>
    </w:p>
    <w:p w14:paraId="2E9C6A57" w14:textId="77777777" w:rsidR="00A55A3F" w:rsidRPr="001620A0" w:rsidRDefault="00A55A3F" w:rsidP="00347071">
      <w:pPr>
        <w:rPr>
          <w:rFonts w:asciiTheme="minorHAnsi" w:hAnsiTheme="minorHAnsi"/>
          <w:sz w:val="20"/>
          <w:lang w:eastAsia="ko-KR"/>
        </w:rPr>
      </w:pPr>
    </w:p>
    <w:p w14:paraId="41A84633" w14:textId="77777777" w:rsidR="00A55A3F" w:rsidRPr="001620A0" w:rsidRDefault="00A55A3F" w:rsidP="001620A0">
      <w:pPr>
        <w:ind w:left="360"/>
        <w:rPr>
          <w:rFonts w:asciiTheme="minorHAnsi" w:hAnsiTheme="minorHAnsi"/>
          <w:b/>
          <w:sz w:val="20"/>
          <w:lang w:eastAsia="ko-KR"/>
        </w:rPr>
      </w:pPr>
      <w:r w:rsidRPr="001620A0">
        <w:rPr>
          <w:rFonts w:asciiTheme="minorHAnsi" w:hAnsiTheme="minorHAnsi"/>
          <w:b/>
          <w:sz w:val="20"/>
          <w:lang w:eastAsia="ko-KR"/>
        </w:rPr>
        <w:t>Sample Input:</w:t>
      </w:r>
    </w:p>
    <w:p w14:paraId="6F99EE03" w14:textId="77777777" w:rsidR="00A55A3F" w:rsidRPr="001620A0" w:rsidRDefault="00A55A3F" w:rsidP="001620A0">
      <w:pPr>
        <w:ind w:left="360"/>
        <w:rPr>
          <w:rFonts w:ascii="Consolas" w:hAnsi="Consolas" w:cs="Consolas"/>
          <w:sz w:val="20"/>
          <w:lang w:eastAsia="ko-KR"/>
        </w:rPr>
      </w:pPr>
      <w:r w:rsidRPr="001620A0">
        <w:rPr>
          <w:rFonts w:ascii="Consolas" w:hAnsi="Consolas" w:cs="Consolas"/>
          <w:sz w:val="20"/>
          <w:lang w:eastAsia="ko-KR"/>
        </w:rPr>
        <w:t>0</w:t>
      </w:r>
      <w:r w:rsidRPr="001620A0">
        <w:rPr>
          <w:rFonts w:ascii="Consolas" w:hAnsi="Consolas" w:cs="Consolas"/>
          <w:sz w:val="20"/>
          <w:lang w:eastAsia="ko-KR"/>
        </w:rPr>
        <w:tab/>
        <w:t>3</w:t>
      </w:r>
      <w:r w:rsidRPr="001620A0">
        <w:rPr>
          <w:rFonts w:ascii="Consolas" w:hAnsi="Consolas" w:cs="Consolas"/>
          <w:sz w:val="20"/>
          <w:lang w:eastAsia="ko-KR"/>
        </w:rPr>
        <w:tab/>
        <w:t>4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6</w:t>
      </w:r>
      <w:r w:rsidRPr="001620A0">
        <w:rPr>
          <w:rFonts w:ascii="Consolas" w:hAnsi="Consolas" w:cs="Consolas"/>
          <w:sz w:val="20"/>
          <w:lang w:eastAsia="ko-KR"/>
        </w:rPr>
        <w:tab/>
        <w:t>8</w:t>
      </w:r>
    </w:p>
    <w:p w14:paraId="7F4CE0F9" w14:textId="77777777" w:rsidR="00A55A3F" w:rsidRPr="001620A0" w:rsidRDefault="00A55A3F" w:rsidP="001620A0">
      <w:pPr>
        <w:ind w:left="360"/>
        <w:rPr>
          <w:rFonts w:ascii="Consolas" w:hAnsi="Consolas" w:cs="Consolas"/>
          <w:sz w:val="20"/>
          <w:lang w:eastAsia="ko-KR"/>
        </w:rPr>
      </w:pPr>
      <w:r w:rsidRPr="001620A0">
        <w:rPr>
          <w:rFonts w:ascii="Consolas" w:hAnsi="Consolas" w:cs="Consolas"/>
          <w:sz w:val="20"/>
          <w:lang w:eastAsia="ko-KR"/>
        </w:rPr>
        <w:t>5</w:t>
      </w:r>
      <w:r w:rsidRPr="001620A0">
        <w:rPr>
          <w:rFonts w:ascii="Consolas" w:hAnsi="Consolas" w:cs="Consolas"/>
          <w:sz w:val="20"/>
          <w:lang w:eastAsia="ko-KR"/>
        </w:rPr>
        <w:tab/>
        <w:t>13</w:t>
      </w:r>
      <w:r w:rsidRPr="001620A0">
        <w:rPr>
          <w:rFonts w:ascii="Consolas" w:hAnsi="Consolas" w:cs="Consolas"/>
          <w:sz w:val="20"/>
          <w:lang w:eastAsia="ko-KR"/>
        </w:rPr>
        <w:tab/>
        <w:t>6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2</w:t>
      </w:r>
      <w:r w:rsidRPr="001620A0">
        <w:rPr>
          <w:rFonts w:ascii="Consolas" w:hAnsi="Consolas" w:cs="Consolas"/>
          <w:sz w:val="20"/>
          <w:lang w:eastAsia="ko-KR"/>
        </w:rPr>
        <w:tab/>
        <w:t>3</w:t>
      </w:r>
    </w:p>
    <w:p w14:paraId="435FA246" w14:textId="77777777" w:rsidR="00A55A3F" w:rsidRPr="001620A0" w:rsidRDefault="00A55A3F" w:rsidP="001620A0">
      <w:pPr>
        <w:ind w:left="360"/>
        <w:rPr>
          <w:rFonts w:ascii="Consolas" w:hAnsi="Consolas" w:cs="Consolas"/>
          <w:sz w:val="20"/>
          <w:lang w:eastAsia="ko-KR"/>
        </w:rPr>
      </w:pPr>
      <w:r w:rsidRPr="001620A0">
        <w:rPr>
          <w:rFonts w:ascii="Consolas" w:hAnsi="Consolas" w:cs="Consolas"/>
          <w:sz w:val="20"/>
          <w:lang w:eastAsia="ko-KR"/>
        </w:rPr>
        <w:t>2</w:t>
      </w:r>
      <w:r w:rsidRPr="001620A0">
        <w:rPr>
          <w:rFonts w:ascii="Consolas" w:hAnsi="Consolas" w:cs="Consolas"/>
          <w:sz w:val="20"/>
          <w:lang w:eastAsia="ko-KR"/>
        </w:rPr>
        <w:tab/>
        <w:t>6</w:t>
      </w:r>
      <w:r w:rsidRPr="001620A0">
        <w:rPr>
          <w:rFonts w:ascii="Consolas" w:hAnsi="Consolas" w:cs="Consolas"/>
          <w:sz w:val="20"/>
          <w:lang w:eastAsia="ko-KR"/>
        </w:rPr>
        <w:tab/>
        <w:t>2</w:t>
      </w:r>
      <w:r w:rsidRPr="001620A0">
        <w:rPr>
          <w:rFonts w:ascii="Consolas" w:hAnsi="Consolas" w:cs="Consolas"/>
          <w:sz w:val="20"/>
          <w:lang w:eastAsia="ko-KR"/>
        </w:rPr>
        <w:tab/>
        <w:t>7</w:t>
      </w:r>
      <w:r w:rsidRPr="001620A0">
        <w:rPr>
          <w:rFonts w:ascii="Consolas" w:hAnsi="Consolas" w:cs="Consolas"/>
          <w:sz w:val="20"/>
          <w:lang w:eastAsia="ko-KR"/>
        </w:rPr>
        <w:tab/>
        <w:t>3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10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</w:p>
    <w:p w14:paraId="46E12DF9" w14:textId="77777777" w:rsidR="00A55A3F" w:rsidRPr="001620A0" w:rsidRDefault="00A55A3F" w:rsidP="001620A0">
      <w:pPr>
        <w:ind w:left="360"/>
        <w:rPr>
          <w:rFonts w:ascii="Consolas" w:hAnsi="Consolas" w:cs="Consolas"/>
          <w:sz w:val="20"/>
          <w:lang w:eastAsia="ko-KR"/>
        </w:rPr>
      </w:pPr>
      <w:r w:rsidRPr="001620A0">
        <w:rPr>
          <w:rFonts w:ascii="Consolas" w:hAnsi="Consolas" w:cs="Consolas"/>
          <w:sz w:val="20"/>
          <w:lang w:eastAsia="ko-KR"/>
        </w:rPr>
        <w:t>0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4</w:t>
      </w:r>
      <w:r w:rsidRPr="001620A0">
        <w:rPr>
          <w:rFonts w:ascii="Consolas" w:hAnsi="Consolas" w:cs="Consolas"/>
          <w:sz w:val="20"/>
          <w:lang w:eastAsia="ko-KR"/>
        </w:rPr>
        <w:tab/>
        <w:t>15</w:t>
      </w:r>
      <w:r w:rsidRPr="001620A0">
        <w:rPr>
          <w:rFonts w:ascii="Consolas" w:hAnsi="Consolas" w:cs="Consolas"/>
          <w:sz w:val="20"/>
          <w:lang w:eastAsia="ko-KR"/>
        </w:rPr>
        <w:tab/>
        <w:t>4</w:t>
      </w:r>
      <w:r w:rsidRPr="001620A0">
        <w:rPr>
          <w:rFonts w:ascii="Consolas" w:hAnsi="Consolas" w:cs="Consolas"/>
          <w:sz w:val="20"/>
          <w:lang w:eastAsia="ko-KR"/>
        </w:rPr>
        <w:tab/>
        <w:t>1</w:t>
      </w:r>
      <w:r w:rsidRPr="001620A0">
        <w:rPr>
          <w:rFonts w:ascii="Consolas" w:hAnsi="Consolas" w:cs="Consolas"/>
          <w:sz w:val="20"/>
          <w:lang w:eastAsia="ko-KR"/>
        </w:rPr>
        <w:tab/>
        <w:t>6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</w:p>
    <w:p w14:paraId="47AD7B6E" w14:textId="77777777" w:rsidR="00A55A3F" w:rsidRPr="001620A0" w:rsidRDefault="00A55A3F" w:rsidP="001620A0">
      <w:pPr>
        <w:ind w:left="360"/>
        <w:rPr>
          <w:rFonts w:ascii="Consolas" w:hAnsi="Consolas" w:cs="Consolas"/>
          <w:sz w:val="20"/>
          <w:lang w:eastAsia="ko-KR"/>
        </w:rPr>
      </w:pPr>
      <w:r w:rsidRPr="001620A0">
        <w:rPr>
          <w:rFonts w:ascii="Consolas" w:hAnsi="Consolas" w:cs="Consolas"/>
          <w:sz w:val="20"/>
          <w:lang w:eastAsia="ko-KR"/>
        </w:rPr>
        <w:t>0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7</w:t>
      </w:r>
      <w:r w:rsidRPr="001620A0">
        <w:rPr>
          <w:rFonts w:ascii="Consolas" w:hAnsi="Consolas" w:cs="Consolas"/>
          <w:sz w:val="20"/>
          <w:lang w:eastAsia="ko-KR"/>
        </w:rPr>
        <w:tab/>
        <w:t>12</w:t>
      </w:r>
      <w:r w:rsidRPr="001620A0">
        <w:rPr>
          <w:rFonts w:ascii="Consolas" w:hAnsi="Consolas" w:cs="Consolas"/>
          <w:sz w:val="20"/>
          <w:lang w:eastAsia="ko-KR"/>
        </w:rPr>
        <w:tab/>
        <w:t>6</w:t>
      </w:r>
      <w:r w:rsidRPr="001620A0">
        <w:rPr>
          <w:rFonts w:ascii="Consolas" w:hAnsi="Consolas" w:cs="Consolas"/>
          <w:sz w:val="20"/>
          <w:lang w:eastAsia="ko-KR"/>
        </w:rPr>
        <w:tab/>
        <w:t>9</w:t>
      </w:r>
      <w:r w:rsidRPr="001620A0">
        <w:rPr>
          <w:rFonts w:ascii="Consolas" w:hAnsi="Consolas" w:cs="Consolas"/>
          <w:sz w:val="20"/>
          <w:lang w:eastAsia="ko-KR"/>
        </w:rPr>
        <w:tab/>
        <w:t>10</w:t>
      </w:r>
      <w:r w:rsidRPr="001620A0">
        <w:rPr>
          <w:rFonts w:ascii="Consolas" w:hAnsi="Consolas" w:cs="Consolas"/>
          <w:sz w:val="20"/>
          <w:lang w:eastAsia="ko-KR"/>
        </w:rPr>
        <w:tab/>
        <w:t>4</w:t>
      </w:r>
    </w:p>
    <w:p w14:paraId="6564F9DC" w14:textId="77777777" w:rsidR="00A55A3F" w:rsidRPr="001620A0" w:rsidRDefault="00A55A3F" w:rsidP="001620A0">
      <w:pPr>
        <w:ind w:left="360"/>
        <w:rPr>
          <w:rFonts w:ascii="Consolas" w:hAnsi="Consolas" w:cs="Consolas"/>
          <w:sz w:val="20"/>
          <w:lang w:eastAsia="ko-KR"/>
        </w:rPr>
      </w:pPr>
      <w:r w:rsidRPr="001620A0">
        <w:rPr>
          <w:rFonts w:ascii="Consolas" w:hAnsi="Consolas" w:cs="Consolas"/>
          <w:sz w:val="20"/>
          <w:lang w:eastAsia="ko-KR"/>
        </w:rPr>
        <w:t>5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  <w:r w:rsidRPr="001620A0">
        <w:rPr>
          <w:rFonts w:ascii="Consolas" w:hAnsi="Consolas" w:cs="Consolas"/>
          <w:sz w:val="20"/>
          <w:lang w:eastAsia="ko-KR"/>
        </w:rPr>
        <w:tab/>
        <w:t>6</w:t>
      </w:r>
      <w:r w:rsidRPr="001620A0">
        <w:rPr>
          <w:rFonts w:ascii="Consolas" w:hAnsi="Consolas" w:cs="Consolas"/>
          <w:sz w:val="20"/>
          <w:lang w:eastAsia="ko-KR"/>
        </w:rPr>
        <w:tab/>
        <w:t>10</w:t>
      </w:r>
      <w:r w:rsidRPr="001620A0">
        <w:rPr>
          <w:rFonts w:ascii="Consolas" w:hAnsi="Consolas" w:cs="Consolas"/>
          <w:sz w:val="20"/>
          <w:lang w:eastAsia="ko-KR"/>
        </w:rPr>
        <w:tab/>
        <w:t>6</w:t>
      </w:r>
      <w:r w:rsidRPr="001620A0">
        <w:rPr>
          <w:rFonts w:ascii="Consolas" w:hAnsi="Consolas" w:cs="Consolas"/>
          <w:sz w:val="20"/>
          <w:lang w:eastAsia="ko-KR"/>
        </w:rPr>
        <w:tab/>
        <w:t>4</w:t>
      </w:r>
      <w:r w:rsidRPr="001620A0">
        <w:rPr>
          <w:rFonts w:ascii="Consolas" w:hAnsi="Consolas" w:cs="Consolas"/>
          <w:sz w:val="20"/>
          <w:lang w:eastAsia="ko-KR"/>
        </w:rPr>
        <w:tab/>
        <w:t>8</w:t>
      </w:r>
      <w:r w:rsidRPr="001620A0">
        <w:rPr>
          <w:rFonts w:ascii="Consolas" w:hAnsi="Consolas" w:cs="Consolas"/>
          <w:sz w:val="20"/>
          <w:lang w:eastAsia="ko-KR"/>
        </w:rPr>
        <w:tab/>
        <w:t>0</w:t>
      </w:r>
    </w:p>
    <w:p w14:paraId="6DD25106" w14:textId="77777777" w:rsidR="00A55A3F" w:rsidRPr="00944040" w:rsidRDefault="00A55A3F" w:rsidP="00347071">
      <w:pPr>
        <w:rPr>
          <w:sz w:val="20"/>
          <w:lang w:eastAsia="ko-KR"/>
        </w:rPr>
      </w:pPr>
    </w:p>
    <w:p w14:paraId="387B46CB" w14:textId="77777777" w:rsidR="00A55A3F" w:rsidRPr="00944040" w:rsidRDefault="00A55A3F" w:rsidP="00347071">
      <w:pPr>
        <w:rPr>
          <w:sz w:val="20"/>
          <w:lang w:eastAsia="ko-KR"/>
        </w:rPr>
      </w:pPr>
      <w:r w:rsidRPr="001620A0">
        <w:rPr>
          <w:rFonts w:asciiTheme="minorHAnsi" w:hAnsiTheme="minorHAnsi"/>
          <w:sz w:val="20"/>
          <w:lang w:eastAsia="ko-KR"/>
        </w:rPr>
        <w:t xml:space="preserve">A star is probably located in the area covered by array element </w:t>
      </w:r>
      <w:r w:rsidRPr="001620A0">
        <w:rPr>
          <w:rFonts w:ascii="Consolas" w:hAnsi="Consolas" w:cs="Consolas"/>
          <w:b/>
          <w:sz w:val="20"/>
          <w:lang w:eastAsia="ko-KR"/>
        </w:rPr>
        <w:t>a[</w:t>
      </w:r>
      <w:proofErr w:type="spellStart"/>
      <w:r w:rsidRPr="001620A0">
        <w:rPr>
          <w:rFonts w:ascii="Consolas" w:hAnsi="Consolas" w:cs="Consolas"/>
          <w:b/>
          <w:sz w:val="20"/>
          <w:lang w:eastAsia="ko-KR"/>
        </w:rPr>
        <w:t>i</w:t>
      </w:r>
      <w:proofErr w:type="spellEnd"/>
      <w:r w:rsidRPr="001620A0">
        <w:rPr>
          <w:rFonts w:ascii="Consolas" w:hAnsi="Consolas" w:cs="Consolas"/>
          <w:b/>
          <w:sz w:val="20"/>
          <w:lang w:eastAsia="ko-KR"/>
        </w:rPr>
        <w:t>][j]</w:t>
      </w:r>
      <w:r w:rsidRPr="00944040">
        <w:rPr>
          <w:sz w:val="20"/>
          <w:lang w:eastAsia="ko-KR"/>
        </w:rPr>
        <w:t xml:space="preserve"> </w:t>
      </w:r>
      <w:r w:rsidRPr="001620A0">
        <w:rPr>
          <w:rFonts w:asciiTheme="minorHAnsi" w:hAnsiTheme="minorHAnsi"/>
          <w:sz w:val="20"/>
          <w:lang w:eastAsia="ko-KR"/>
        </w:rPr>
        <w:t>in the case of</w:t>
      </w:r>
      <w:r w:rsidR="001620A0">
        <w:rPr>
          <w:sz w:val="20"/>
          <w:lang w:eastAsia="ko-KR"/>
        </w:rPr>
        <w:br/>
      </w:r>
    </w:p>
    <w:p w14:paraId="6C57BE13" w14:textId="77777777" w:rsidR="00A55A3F" w:rsidRPr="00944040" w:rsidRDefault="00A55A3F" w:rsidP="00347071">
      <w:pPr>
        <w:rPr>
          <w:sz w:val="20"/>
          <w:lang w:eastAsia="ko-KR"/>
        </w:rPr>
      </w:pP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  <w:t xml:space="preserve">       </w:t>
      </w:r>
      <w:r w:rsidRPr="001620A0">
        <w:rPr>
          <w:rFonts w:ascii="Consolas" w:hAnsi="Consolas" w:cs="Consolas"/>
          <w:b/>
          <w:sz w:val="20"/>
          <w:lang w:eastAsia="ko-KR"/>
        </w:rPr>
        <w:t>(a[</w:t>
      </w:r>
      <w:proofErr w:type="spellStart"/>
      <w:r w:rsidRPr="001620A0">
        <w:rPr>
          <w:rFonts w:ascii="Consolas" w:hAnsi="Consolas" w:cs="Consolas"/>
          <w:b/>
          <w:sz w:val="20"/>
          <w:lang w:eastAsia="ko-KR"/>
        </w:rPr>
        <w:t>i</w:t>
      </w:r>
      <w:proofErr w:type="spellEnd"/>
      <w:r w:rsidRPr="001620A0">
        <w:rPr>
          <w:rFonts w:ascii="Consolas" w:hAnsi="Consolas" w:cs="Consolas"/>
          <w:b/>
          <w:sz w:val="20"/>
          <w:lang w:eastAsia="ko-KR"/>
        </w:rPr>
        <w:t xml:space="preserve">][j] + sum of 4 surrounding light amounts) / </w:t>
      </w:r>
      <w:proofErr w:type="gramStart"/>
      <w:r w:rsidRPr="001620A0">
        <w:rPr>
          <w:rFonts w:ascii="Consolas" w:hAnsi="Consolas" w:cs="Consolas"/>
          <w:b/>
          <w:sz w:val="20"/>
          <w:lang w:eastAsia="ko-KR"/>
        </w:rPr>
        <w:t>4.0  &gt;</w:t>
      </w:r>
      <w:proofErr w:type="gramEnd"/>
      <w:r w:rsidRPr="001620A0">
        <w:rPr>
          <w:rFonts w:ascii="Consolas" w:hAnsi="Consolas" w:cs="Consolas"/>
          <w:b/>
          <w:sz w:val="20"/>
          <w:lang w:eastAsia="ko-KR"/>
        </w:rPr>
        <w:t xml:space="preserve">  3.5,</w:t>
      </w:r>
      <w:r w:rsidR="001620A0">
        <w:rPr>
          <w:sz w:val="20"/>
          <w:lang w:eastAsia="ko-KR"/>
        </w:rPr>
        <w:br/>
      </w:r>
      <w:r w:rsidR="001620A0">
        <w:rPr>
          <w:sz w:val="20"/>
          <w:lang w:eastAsia="ko-KR"/>
        </w:rPr>
        <w:br/>
      </w:r>
      <w:r w:rsidRPr="001620A0">
        <w:rPr>
          <w:rFonts w:asciiTheme="minorHAnsi" w:hAnsiTheme="minorHAnsi"/>
          <w:sz w:val="20"/>
          <w:lang w:eastAsia="ko-KR"/>
        </w:rPr>
        <w:t>where 4 surroundings are the 4 neighbors (North, South, East and West).</w:t>
      </w:r>
    </w:p>
    <w:p w14:paraId="7D23C10E" w14:textId="77777777" w:rsidR="00A55A3F" w:rsidRPr="00944040" w:rsidRDefault="00A55A3F" w:rsidP="00347071">
      <w:pPr>
        <w:rPr>
          <w:sz w:val="20"/>
          <w:lang w:eastAsia="ko-KR"/>
        </w:rPr>
      </w:pPr>
    </w:p>
    <w:p w14:paraId="5FB2347D" w14:textId="77777777" w:rsidR="00A55A3F" w:rsidRPr="001620A0" w:rsidRDefault="00A55A3F" w:rsidP="00347071">
      <w:pPr>
        <w:rPr>
          <w:rFonts w:asciiTheme="minorHAnsi" w:hAnsiTheme="minorHAnsi"/>
          <w:sz w:val="20"/>
          <w:lang w:eastAsia="ko-KR"/>
        </w:rPr>
      </w:pPr>
      <w:r w:rsidRPr="001620A0">
        <w:rPr>
          <w:rFonts w:asciiTheme="minorHAnsi" w:hAnsiTheme="minorHAnsi"/>
          <w:b/>
          <w:sz w:val="20"/>
          <w:lang w:eastAsia="ko-KR"/>
        </w:rPr>
        <w:t>Ignore possible stars at the edge of the array, which means you do not need to check the boundary elements.</w:t>
      </w:r>
      <w:r w:rsidR="00C849E8">
        <w:rPr>
          <w:rFonts w:asciiTheme="minorHAnsi" w:hAnsiTheme="minorHAnsi"/>
          <w:b/>
          <w:sz w:val="20"/>
          <w:lang w:eastAsia="ko-KR"/>
        </w:rPr>
        <w:br/>
      </w:r>
      <w:r w:rsidRPr="001620A0">
        <w:rPr>
          <w:rFonts w:asciiTheme="minorHAnsi" w:hAnsiTheme="minorHAnsi"/>
          <w:sz w:val="20"/>
          <w:lang w:eastAsia="ko-KR"/>
        </w:rPr>
        <w:t xml:space="preserve">The output shall be a star map that contains asterisks at where stars present and blanks otherwise. With the given </w:t>
      </w:r>
      <w:r w:rsidRPr="001620A0">
        <w:rPr>
          <w:rFonts w:asciiTheme="minorHAnsi" w:hAnsiTheme="minorHAnsi"/>
          <w:b/>
          <w:sz w:val="20"/>
          <w:lang w:eastAsia="ko-KR"/>
        </w:rPr>
        <w:t>Sample Input</w:t>
      </w:r>
      <w:r w:rsidRPr="001620A0">
        <w:rPr>
          <w:rFonts w:asciiTheme="minorHAnsi" w:hAnsiTheme="minorHAnsi"/>
          <w:sz w:val="20"/>
          <w:lang w:eastAsia="ko-KR"/>
        </w:rPr>
        <w:t xml:space="preserve">, your </w:t>
      </w:r>
      <w:r w:rsidRPr="001620A0">
        <w:rPr>
          <w:rFonts w:asciiTheme="minorHAnsi" w:hAnsiTheme="minorHAnsi"/>
          <w:b/>
          <w:sz w:val="20"/>
          <w:lang w:eastAsia="ko-KR"/>
        </w:rPr>
        <w:t>Sample Output</w:t>
      </w:r>
      <w:r w:rsidRPr="001620A0">
        <w:rPr>
          <w:rFonts w:asciiTheme="minorHAnsi" w:hAnsiTheme="minorHAnsi"/>
          <w:sz w:val="20"/>
          <w:lang w:eastAsia="ko-KR"/>
        </w:rPr>
        <w:t xml:space="preserve"> (star map) might look like:</w:t>
      </w:r>
    </w:p>
    <w:p w14:paraId="529489BC" w14:textId="77777777" w:rsidR="00A55A3F" w:rsidRPr="001620A0" w:rsidRDefault="00A55A3F" w:rsidP="00347071">
      <w:pPr>
        <w:rPr>
          <w:rFonts w:asciiTheme="minorHAnsi" w:hAnsiTheme="minorHAnsi"/>
          <w:sz w:val="20"/>
          <w:lang w:eastAsia="ko-KR"/>
        </w:rPr>
      </w:pPr>
    </w:p>
    <w:p w14:paraId="2774C179" w14:textId="77777777" w:rsidR="00A55A3F" w:rsidRPr="001620A0" w:rsidRDefault="00A55A3F" w:rsidP="00347071">
      <w:pPr>
        <w:rPr>
          <w:rFonts w:asciiTheme="minorHAnsi" w:hAnsiTheme="minorHAnsi"/>
          <w:sz w:val="20"/>
          <w:lang w:eastAsia="ko-KR"/>
        </w:rPr>
      </w:pPr>
      <w:r w:rsidRPr="001620A0">
        <w:rPr>
          <w:rFonts w:asciiTheme="minorHAnsi" w:hAnsiTheme="minorHAnsi"/>
          <w:b/>
          <w:sz w:val="20"/>
          <w:lang w:eastAsia="ko-KR"/>
        </w:rPr>
        <w:t>Sample Output</w:t>
      </w:r>
      <w:r w:rsidRPr="001620A0">
        <w:rPr>
          <w:rFonts w:asciiTheme="minorHAnsi" w:hAnsiTheme="minorHAnsi"/>
          <w:sz w:val="20"/>
          <w:lang w:eastAsia="ko-KR"/>
        </w:rPr>
        <w:t xml:space="preserve"> (</w:t>
      </w:r>
      <w:r w:rsidRPr="001620A0">
        <w:rPr>
          <w:rFonts w:asciiTheme="minorHAnsi" w:hAnsiTheme="minorHAnsi"/>
          <w:b/>
          <w:bCs/>
          <w:sz w:val="20"/>
          <w:lang w:eastAsia="ko-KR"/>
        </w:rPr>
        <w:t>not correct!!!</w:t>
      </w:r>
      <w:r w:rsidRPr="001620A0">
        <w:rPr>
          <w:rFonts w:asciiTheme="minorHAnsi" w:hAnsiTheme="minorHAnsi"/>
          <w:sz w:val="20"/>
          <w:lang w:eastAsia="ko-KR"/>
        </w:rPr>
        <w:t>)</w:t>
      </w:r>
      <w:r w:rsidRPr="001620A0">
        <w:rPr>
          <w:rFonts w:asciiTheme="minorHAnsi" w:hAnsiTheme="minorHAnsi"/>
          <w:b/>
          <w:sz w:val="20"/>
          <w:lang w:eastAsia="ko-KR"/>
        </w:rPr>
        <w:t>:</w:t>
      </w:r>
    </w:p>
    <w:p w14:paraId="452F0012" w14:textId="77777777" w:rsidR="00A55A3F" w:rsidRPr="00944040" w:rsidRDefault="00A55A3F" w:rsidP="00347071">
      <w:pPr>
        <w:ind w:left="432"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>1</w:t>
      </w:r>
      <w:r w:rsidRPr="00944040">
        <w:rPr>
          <w:sz w:val="20"/>
          <w:lang w:eastAsia="ko-KR"/>
        </w:rPr>
        <w:tab/>
        <w:t>2</w:t>
      </w:r>
      <w:r w:rsidRPr="00944040">
        <w:rPr>
          <w:sz w:val="20"/>
          <w:lang w:eastAsia="ko-KR"/>
        </w:rPr>
        <w:tab/>
        <w:t>3</w:t>
      </w:r>
      <w:r w:rsidRPr="00944040">
        <w:rPr>
          <w:sz w:val="20"/>
          <w:lang w:eastAsia="ko-KR"/>
        </w:rPr>
        <w:tab/>
        <w:t>4</w:t>
      </w:r>
      <w:r w:rsidRPr="00944040">
        <w:rPr>
          <w:sz w:val="20"/>
          <w:lang w:eastAsia="ko-KR"/>
        </w:rPr>
        <w:tab/>
        <w:t>5</w:t>
      </w:r>
      <w:r w:rsidRPr="00944040">
        <w:rPr>
          <w:sz w:val="20"/>
          <w:lang w:eastAsia="ko-KR"/>
        </w:rPr>
        <w:tab/>
        <w:t>6</w:t>
      </w:r>
      <w:r w:rsidRPr="00944040">
        <w:rPr>
          <w:sz w:val="20"/>
          <w:lang w:eastAsia="ko-KR"/>
        </w:rPr>
        <w:tab/>
        <w:t>7</w:t>
      </w:r>
      <w:r w:rsidRPr="00944040">
        <w:rPr>
          <w:sz w:val="20"/>
          <w:lang w:eastAsia="ko-KR"/>
        </w:rPr>
        <w:tab/>
        <w:t>8</w:t>
      </w:r>
    </w:p>
    <w:p w14:paraId="37228676" w14:textId="77777777" w:rsidR="00A55A3F" w:rsidRPr="00944040" w:rsidRDefault="00A55A3F" w:rsidP="00347071">
      <w:pPr>
        <w:ind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>1</w:t>
      </w:r>
    </w:p>
    <w:p w14:paraId="428D2121" w14:textId="77777777" w:rsidR="00A55A3F" w:rsidRPr="00944040" w:rsidRDefault="00A55A3F" w:rsidP="00347071">
      <w:pPr>
        <w:ind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>2</w:t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  <w:t>*</w:t>
      </w:r>
    </w:p>
    <w:p w14:paraId="3B3CB4AC" w14:textId="77777777" w:rsidR="00A55A3F" w:rsidRPr="00944040" w:rsidRDefault="00A55A3F" w:rsidP="00347071">
      <w:pPr>
        <w:ind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>3</w:t>
      </w:r>
    </w:p>
    <w:p w14:paraId="22EC017A" w14:textId="77777777" w:rsidR="00A55A3F" w:rsidRPr="00944040" w:rsidRDefault="00A55A3F" w:rsidP="00347071">
      <w:pPr>
        <w:ind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>4</w:t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  <w:t>*</w:t>
      </w:r>
    </w:p>
    <w:p w14:paraId="53017ABD" w14:textId="77777777" w:rsidR="00A55A3F" w:rsidRPr="00944040" w:rsidRDefault="00A55A3F" w:rsidP="00347071">
      <w:pPr>
        <w:ind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>5</w:t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  <w:t>*</w:t>
      </w:r>
      <w:r w:rsidRPr="00944040">
        <w:rPr>
          <w:sz w:val="20"/>
          <w:lang w:eastAsia="ko-KR"/>
        </w:rPr>
        <w:tab/>
        <w:t>*</w:t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  <w:t>*</w:t>
      </w:r>
    </w:p>
    <w:p w14:paraId="7ACE8131" w14:textId="77777777" w:rsidR="00A55A3F" w:rsidRPr="00944040" w:rsidRDefault="00A55A3F" w:rsidP="00347071">
      <w:pPr>
        <w:ind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>6</w:t>
      </w:r>
      <w:r w:rsidRPr="00944040">
        <w:rPr>
          <w:sz w:val="20"/>
          <w:lang w:eastAsia="ko-KR"/>
        </w:rPr>
        <w:tab/>
      </w:r>
      <w:r w:rsidRPr="00944040">
        <w:rPr>
          <w:sz w:val="20"/>
          <w:lang w:eastAsia="ko-KR"/>
        </w:rPr>
        <w:tab/>
      </w:r>
    </w:p>
    <w:p w14:paraId="5F3F4184" w14:textId="77777777" w:rsidR="00A55A3F" w:rsidRPr="00944040" w:rsidRDefault="00A55A3F" w:rsidP="00347071">
      <w:pPr>
        <w:ind w:firstLine="432"/>
        <w:rPr>
          <w:sz w:val="20"/>
          <w:lang w:eastAsia="ko-KR"/>
        </w:rPr>
      </w:pPr>
      <w:r w:rsidRPr="00944040">
        <w:rPr>
          <w:sz w:val="20"/>
          <w:lang w:eastAsia="ko-KR"/>
        </w:rPr>
        <w:tab/>
        <w:t xml:space="preserve"> </w:t>
      </w:r>
    </w:p>
    <w:p w14:paraId="18C14397" w14:textId="77777777" w:rsidR="00A55A3F" w:rsidRPr="001620A0" w:rsidRDefault="00C849E8" w:rsidP="00347071">
      <w:pPr>
        <w:rPr>
          <w:rFonts w:asciiTheme="minorHAnsi" w:hAnsiTheme="minorHAnsi"/>
          <w:sz w:val="20"/>
          <w:lang w:eastAsia="ko-KR"/>
        </w:rPr>
      </w:pPr>
      <w:r>
        <w:rPr>
          <w:rFonts w:asciiTheme="minorHAnsi" w:hAnsiTheme="minorHAnsi"/>
          <w:sz w:val="20"/>
          <w:lang w:eastAsia="ko-KR"/>
        </w:rPr>
        <w:t xml:space="preserve">Write </w:t>
      </w:r>
      <w:r w:rsidR="00A55A3F" w:rsidRPr="001620A0">
        <w:rPr>
          <w:rFonts w:asciiTheme="minorHAnsi" w:hAnsiTheme="minorHAnsi"/>
          <w:b/>
          <w:sz w:val="20"/>
          <w:lang w:eastAsia="ko-KR"/>
        </w:rPr>
        <w:t xml:space="preserve">detect </w:t>
      </w:r>
      <w:r w:rsidRPr="00C849E8">
        <w:rPr>
          <w:rFonts w:asciiTheme="minorHAnsi" w:hAnsiTheme="minorHAnsi"/>
          <w:sz w:val="20"/>
          <w:lang w:eastAsia="ko-KR"/>
        </w:rPr>
        <w:t>and</w:t>
      </w:r>
      <w:r>
        <w:rPr>
          <w:rFonts w:asciiTheme="minorHAnsi" w:hAnsiTheme="minorHAnsi"/>
          <w:b/>
          <w:sz w:val="20"/>
          <w:lang w:eastAsia="ko-KR"/>
        </w:rPr>
        <w:t xml:space="preserve"> </w:t>
      </w:r>
      <w:proofErr w:type="spellStart"/>
      <w:r>
        <w:rPr>
          <w:rFonts w:asciiTheme="minorHAnsi" w:hAnsiTheme="minorHAnsi"/>
          <w:b/>
          <w:sz w:val="20"/>
          <w:lang w:eastAsia="ko-KR"/>
        </w:rPr>
        <w:t>printmap</w:t>
      </w:r>
      <w:proofErr w:type="spellEnd"/>
      <w:r>
        <w:rPr>
          <w:rFonts w:asciiTheme="minorHAnsi" w:hAnsiTheme="minorHAnsi"/>
          <w:b/>
          <w:sz w:val="20"/>
          <w:lang w:eastAsia="ko-KR"/>
        </w:rPr>
        <w:t xml:space="preserve"> </w:t>
      </w:r>
      <w:r w:rsidR="00A55A3F" w:rsidRPr="001620A0">
        <w:rPr>
          <w:rFonts w:asciiTheme="minorHAnsi" w:hAnsiTheme="minorHAnsi"/>
          <w:sz w:val="20"/>
          <w:lang w:eastAsia="ko-KR"/>
        </w:rPr>
        <w:t>function</w:t>
      </w:r>
      <w:r>
        <w:rPr>
          <w:rFonts w:asciiTheme="minorHAnsi" w:hAnsiTheme="minorHAnsi"/>
          <w:sz w:val="20"/>
          <w:lang w:eastAsia="ko-KR"/>
        </w:rPr>
        <w:t>s</w:t>
      </w:r>
      <w:r w:rsidR="00A55A3F" w:rsidRPr="001620A0">
        <w:rPr>
          <w:rFonts w:asciiTheme="minorHAnsi" w:hAnsiTheme="minorHAnsi"/>
          <w:sz w:val="20"/>
          <w:lang w:eastAsia="ko-KR"/>
        </w:rPr>
        <w:t xml:space="preserve"> in C++. The 2-D array shall be passed to </w:t>
      </w:r>
      <w:r w:rsidR="00A55A3F" w:rsidRPr="001620A0">
        <w:rPr>
          <w:rFonts w:asciiTheme="minorHAnsi" w:hAnsiTheme="minorHAnsi"/>
          <w:b/>
          <w:sz w:val="20"/>
          <w:lang w:eastAsia="ko-KR"/>
        </w:rPr>
        <w:t>detect</w:t>
      </w:r>
      <w:r w:rsidR="00A55A3F" w:rsidRPr="001620A0">
        <w:rPr>
          <w:rFonts w:asciiTheme="minorHAnsi" w:hAnsiTheme="minorHAnsi"/>
          <w:sz w:val="20"/>
          <w:lang w:eastAsia="ko-KR"/>
        </w:rPr>
        <w:t>, which generates a 2-D star map using the aforementioned condition. Please use the following declarations:</w:t>
      </w:r>
    </w:p>
    <w:p w14:paraId="494ABB24" w14:textId="77777777" w:rsidR="00AF1A61" w:rsidRDefault="00AF1A61" w:rsidP="00347071">
      <w:pPr>
        <w:rPr>
          <w:sz w:val="20"/>
          <w:lang w:eastAsia="ko-KR"/>
        </w:rPr>
      </w:pPr>
    </w:p>
    <w:p w14:paraId="52FA3243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>const int NR=6, NC=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8;</w:t>
      </w:r>
      <w:proofErr w:type="gramEnd"/>
    </w:p>
    <w:p w14:paraId="63671A8A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void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detect(</w:t>
      </w:r>
      <w:proofErr w:type="gramEnd"/>
      <w:r w:rsidRPr="00AF1A61">
        <w:rPr>
          <w:rFonts w:ascii="Consolas" w:hAnsi="Consolas" w:cs="Consolas"/>
          <w:sz w:val="20"/>
          <w:lang w:eastAsia="ko-KR"/>
        </w:rPr>
        <w:t xml:space="preserve">int t[][NC], int stars[][NC], int </w:t>
      </w:r>
      <w:proofErr w:type="spellStart"/>
      <w:r w:rsidRPr="00AF1A61">
        <w:rPr>
          <w:rFonts w:ascii="Consolas" w:hAnsi="Consolas" w:cs="Consolas"/>
          <w:sz w:val="20"/>
          <w:lang w:eastAsia="ko-KR"/>
        </w:rPr>
        <w:t>nrows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 xml:space="preserve">, int </w:t>
      </w:r>
      <w:proofErr w:type="spellStart"/>
      <w:r w:rsidRPr="00AF1A61">
        <w:rPr>
          <w:rFonts w:ascii="Consolas" w:hAnsi="Consolas" w:cs="Consolas"/>
          <w:sz w:val="20"/>
          <w:lang w:eastAsia="ko-KR"/>
        </w:rPr>
        <w:t>ncols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);</w:t>
      </w:r>
    </w:p>
    <w:p w14:paraId="0572170C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void </w:t>
      </w:r>
      <w:proofErr w:type="spellStart"/>
      <w:proofErr w:type="gramStart"/>
      <w:r w:rsidRPr="00AF1A61">
        <w:rPr>
          <w:rFonts w:ascii="Consolas" w:hAnsi="Consolas" w:cs="Consolas"/>
          <w:sz w:val="20"/>
          <w:lang w:eastAsia="ko-KR"/>
        </w:rPr>
        <w:t>printmap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(</w:t>
      </w:r>
      <w:proofErr w:type="gramEnd"/>
      <w:r w:rsidRPr="00AF1A61">
        <w:rPr>
          <w:rFonts w:ascii="Consolas" w:hAnsi="Consolas" w:cs="Consolas"/>
          <w:sz w:val="20"/>
          <w:lang w:eastAsia="ko-KR"/>
        </w:rPr>
        <w:t xml:space="preserve">int stars[][NC], int </w:t>
      </w:r>
      <w:proofErr w:type="spellStart"/>
      <w:r w:rsidRPr="00AF1A61">
        <w:rPr>
          <w:rFonts w:ascii="Consolas" w:hAnsi="Consolas" w:cs="Consolas"/>
          <w:sz w:val="20"/>
          <w:lang w:eastAsia="ko-KR"/>
        </w:rPr>
        <w:t>nrows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 xml:space="preserve">, int </w:t>
      </w:r>
      <w:proofErr w:type="spellStart"/>
      <w:r w:rsidRPr="00AF1A61">
        <w:rPr>
          <w:rFonts w:ascii="Consolas" w:hAnsi="Consolas" w:cs="Consolas"/>
          <w:sz w:val="20"/>
          <w:lang w:eastAsia="ko-KR"/>
        </w:rPr>
        <w:t>ncols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);</w:t>
      </w:r>
    </w:p>
    <w:p w14:paraId="04EAE4F4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static int </w:t>
      </w:r>
      <w:proofErr w:type="spellStart"/>
      <w:proofErr w:type="gramStart"/>
      <w:r w:rsidRPr="00AF1A61">
        <w:rPr>
          <w:rFonts w:ascii="Consolas" w:hAnsi="Consolas" w:cs="Consolas"/>
          <w:sz w:val="20"/>
          <w:lang w:eastAsia="ko-KR"/>
        </w:rPr>
        <w:t>lightdata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[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NR][NC] = {</w:t>
      </w:r>
    </w:p>
    <w:p w14:paraId="425E23F5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{ 0,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3,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4,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0,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6,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8 },</w:t>
      </w:r>
    </w:p>
    <w:p w14:paraId="30963423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{ 5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13,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6,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0,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2,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3 },</w:t>
      </w:r>
    </w:p>
    <w:p w14:paraId="0D5AFD28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{ 2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6,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2,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7,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3,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0,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10,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0 },</w:t>
      </w:r>
    </w:p>
    <w:p w14:paraId="76AEA438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{ 0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4,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15,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4,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1,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6,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0 },</w:t>
      </w:r>
    </w:p>
    <w:p w14:paraId="24DEFD7E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{ 0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7,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12,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6,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9,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10,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4 },</w:t>
      </w:r>
    </w:p>
    <w:p w14:paraId="19AF9C13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{ 5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6,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10,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6, 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>4,</w:t>
      </w:r>
      <w:r w:rsidR="00C849E8">
        <w:rPr>
          <w:rFonts w:ascii="Consolas" w:hAnsi="Consolas" w:cs="Consolas"/>
          <w:sz w:val="20"/>
          <w:lang w:eastAsia="ko-KR"/>
        </w:rPr>
        <w:t xml:space="preserve"> </w:t>
      </w:r>
      <w:r w:rsidRPr="00AF1A61">
        <w:rPr>
          <w:rFonts w:ascii="Consolas" w:hAnsi="Consolas" w:cs="Consolas"/>
          <w:sz w:val="20"/>
          <w:lang w:eastAsia="ko-KR"/>
        </w:rPr>
        <w:t xml:space="preserve"> 8,</w:t>
      </w:r>
      <w:r w:rsidR="00C849E8">
        <w:rPr>
          <w:rFonts w:ascii="Consolas" w:hAnsi="Consolas" w:cs="Consolas"/>
          <w:sz w:val="20"/>
          <w:lang w:eastAsia="ko-KR"/>
        </w:rPr>
        <w:t xml:space="preserve">  </w:t>
      </w:r>
      <w:r w:rsidRPr="00AF1A61">
        <w:rPr>
          <w:rFonts w:ascii="Consolas" w:hAnsi="Consolas" w:cs="Consolas"/>
          <w:sz w:val="20"/>
          <w:lang w:eastAsia="ko-KR"/>
        </w:rPr>
        <w:t>0 }</w:t>
      </w:r>
    </w:p>
    <w:p w14:paraId="01033B74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>};</w:t>
      </w:r>
    </w:p>
    <w:p w14:paraId="740C8D9B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static int </w:t>
      </w:r>
      <w:proofErr w:type="spellStart"/>
      <w:proofErr w:type="gramStart"/>
      <w:r w:rsidRPr="00AF1A61">
        <w:rPr>
          <w:rFonts w:ascii="Consolas" w:hAnsi="Consolas" w:cs="Consolas"/>
          <w:sz w:val="20"/>
          <w:lang w:eastAsia="ko-KR"/>
        </w:rPr>
        <w:t>starmap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[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NR][NC];</w:t>
      </w:r>
    </w:p>
    <w:p w14:paraId="20A1638E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</w:p>
    <w:p w14:paraId="6A750158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int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main(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) {</w:t>
      </w:r>
    </w:p>
    <w:p w14:paraId="25C1871B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</w:p>
    <w:p w14:paraId="0C68CD23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detect(</w:t>
      </w:r>
      <w:proofErr w:type="spellStart"/>
      <w:proofErr w:type="gramEnd"/>
      <w:r w:rsidRPr="00AF1A61">
        <w:rPr>
          <w:rFonts w:ascii="Consolas" w:hAnsi="Consolas" w:cs="Consolas"/>
          <w:sz w:val="20"/>
          <w:lang w:eastAsia="ko-KR"/>
        </w:rPr>
        <w:t>lightdata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 xml:space="preserve">, </w:t>
      </w:r>
      <w:proofErr w:type="spellStart"/>
      <w:r w:rsidRPr="00AF1A61">
        <w:rPr>
          <w:rFonts w:ascii="Consolas" w:hAnsi="Consolas" w:cs="Consolas"/>
          <w:sz w:val="20"/>
          <w:lang w:eastAsia="ko-KR"/>
        </w:rPr>
        <w:t>starmap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, NR, NC);</w:t>
      </w:r>
    </w:p>
    <w:p w14:paraId="2B925F47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spellStart"/>
      <w:proofErr w:type="gramStart"/>
      <w:r w:rsidRPr="00AF1A61">
        <w:rPr>
          <w:rFonts w:ascii="Consolas" w:hAnsi="Consolas" w:cs="Consolas"/>
          <w:sz w:val="20"/>
          <w:lang w:eastAsia="ko-KR"/>
        </w:rPr>
        <w:t>printmap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(</w:t>
      </w:r>
      <w:proofErr w:type="spellStart"/>
      <w:proofErr w:type="gramEnd"/>
      <w:r w:rsidRPr="00AF1A61">
        <w:rPr>
          <w:rFonts w:ascii="Consolas" w:hAnsi="Consolas" w:cs="Consolas"/>
          <w:sz w:val="20"/>
          <w:lang w:eastAsia="ko-KR"/>
        </w:rPr>
        <w:t>starmap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, NR, NC);</w:t>
      </w:r>
    </w:p>
    <w:p w14:paraId="295DFD0A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spellStart"/>
      <w:r w:rsidRPr="00AF1A61">
        <w:rPr>
          <w:rFonts w:ascii="Consolas" w:hAnsi="Consolas" w:cs="Consolas"/>
          <w:sz w:val="20"/>
          <w:lang w:eastAsia="ko-KR"/>
        </w:rPr>
        <w:t>printf</w:t>
      </w:r>
      <w:proofErr w:type="spellEnd"/>
      <w:r w:rsidRPr="00AF1A61">
        <w:rPr>
          <w:rFonts w:ascii="Consolas" w:hAnsi="Consolas" w:cs="Consolas"/>
          <w:sz w:val="20"/>
          <w:lang w:eastAsia="ko-KR"/>
        </w:rPr>
        <w:t>("\n\n"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);</w:t>
      </w:r>
      <w:proofErr w:type="gramEnd"/>
    </w:p>
    <w:p w14:paraId="15C11EBC" w14:textId="77777777" w:rsidR="00AF1A61" w:rsidRPr="00AF1A61" w:rsidRDefault="00AF1A61" w:rsidP="00AF1A61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 xml:space="preserve">    </w:t>
      </w:r>
      <w:proofErr w:type="gramStart"/>
      <w:r w:rsidRPr="00AF1A61">
        <w:rPr>
          <w:rFonts w:ascii="Consolas" w:hAnsi="Consolas" w:cs="Consolas"/>
          <w:sz w:val="20"/>
          <w:lang w:eastAsia="ko-KR"/>
        </w:rPr>
        <w:t>return(</w:t>
      </w:r>
      <w:proofErr w:type="gramEnd"/>
      <w:r w:rsidRPr="00AF1A61">
        <w:rPr>
          <w:rFonts w:ascii="Consolas" w:hAnsi="Consolas" w:cs="Consolas"/>
          <w:sz w:val="20"/>
          <w:lang w:eastAsia="ko-KR"/>
        </w:rPr>
        <w:t>0);</w:t>
      </w:r>
    </w:p>
    <w:p w14:paraId="2CC4CB52" w14:textId="77777777" w:rsidR="00944040" w:rsidRPr="001620A0" w:rsidRDefault="00AF1A61" w:rsidP="001620A0">
      <w:pPr>
        <w:ind w:left="432"/>
        <w:rPr>
          <w:rFonts w:ascii="Consolas" w:hAnsi="Consolas" w:cs="Consolas"/>
          <w:sz w:val="20"/>
          <w:lang w:eastAsia="ko-KR"/>
        </w:rPr>
      </w:pPr>
      <w:r w:rsidRPr="00AF1A61">
        <w:rPr>
          <w:rFonts w:ascii="Consolas" w:hAnsi="Consolas" w:cs="Consolas"/>
          <w:sz w:val="20"/>
          <w:lang w:eastAsia="ko-KR"/>
        </w:rPr>
        <w:t>}//main</w:t>
      </w:r>
    </w:p>
    <w:sectPr w:rsidR="00944040" w:rsidRPr="001620A0" w:rsidSect="00944040">
      <w:headerReference w:type="even" r:id="rId8"/>
      <w:headerReference w:type="default" r:id="rId9"/>
      <w:pgSz w:w="12240" w:h="15840"/>
      <w:pgMar w:top="864" w:right="1152" w:bottom="864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A50B" w14:textId="77777777" w:rsidR="00496F41" w:rsidRDefault="00496F41">
      <w:r>
        <w:separator/>
      </w:r>
    </w:p>
  </w:endnote>
  <w:endnote w:type="continuationSeparator" w:id="0">
    <w:p w14:paraId="4DA6E20B" w14:textId="77777777" w:rsidR="00496F41" w:rsidRDefault="0049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2144" w14:textId="77777777" w:rsidR="00496F41" w:rsidRDefault="00496F41">
      <w:r>
        <w:separator/>
      </w:r>
    </w:p>
  </w:footnote>
  <w:footnote w:type="continuationSeparator" w:id="0">
    <w:p w14:paraId="0DA0BE1B" w14:textId="77777777" w:rsidR="00496F41" w:rsidRDefault="00496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65B4" w14:textId="77777777" w:rsidR="00587A71" w:rsidRDefault="00587A7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0C9593D1" w14:textId="77777777" w:rsidR="00587A71" w:rsidRDefault="00587A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776" w14:textId="77777777" w:rsidR="00587A71" w:rsidRDefault="00587A7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49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0912ED" w14:textId="77777777" w:rsidR="00587A71" w:rsidRDefault="00587A7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E3C4D"/>
    <w:multiLevelType w:val="hybridMultilevel"/>
    <w:tmpl w:val="B1D48C2E"/>
    <w:lvl w:ilvl="0" w:tplc="59F6BFA2">
      <w:start w:val="1"/>
      <w:numFmt w:val="lowerLetter"/>
      <w:lvlText w:val="%1)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D686E"/>
    <w:multiLevelType w:val="hybridMultilevel"/>
    <w:tmpl w:val="5754A00E"/>
    <w:lvl w:ilvl="0" w:tplc="AED011BE">
      <w:start w:val="1"/>
      <w:numFmt w:val="lowerLetter"/>
      <w:lvlText w:val="%1)"/>
      <w:lvlJc w:val="left"/>
      <w:pPr>
        <w:ind w:left="810" w:hanging="360"/>
      </w:pPr>
      <w:rPr>
        <w:rFonts w:ascii="Times New Roman" w:eastAsia="Batang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9C737C2"/>
    <w:multiLevelType w:val="hybridMultilevel"/>
    <w:tmpl w:val="DB24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90E71"/>
    <w:multiLevelType w:val="hybridMultilevel"/>
    <w:tmpl w:val="8904F062"/>
    <w:lvl w:ilvl="0" w:tplc="8A52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980849"/>
    <w:multiLevelType w:val="hybridMultilevel"/>
    <w:tmpl w:val="59C41324"/>
    <w:lvl w:ilvl="0" w:tplc="7A7A3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642EB"/>
    <w:multiLevelType w:val="hybridMultilevel"/>
    <w:tmpl w:val="2B92E228"/>
    <w:lvl w:ilvl="0" w:tplc="52D2BC4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0F6E26BA"/>
    <w:multiLevelType w:val="hybridMultilevel"/>
    <w:tmpl w:val="D91C9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E2161"/>
    <w:multiLevelType w:val="hybridMultilevel"/>
    <w:tmpl w:val="B1CA0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F3316"/>
    <w:multiLevelType w:val="singleLevel"/>
    <w:tmpl w:val="4210C93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0" w15:restartNumberingAfterBreak="0">
    <w:nsid w:val="1F7C7FF3"/>
    <w:multiLevelType w:val="hybridMultilevel"/>
    <w:tmpl w:val="A64E9962"/>
    <w:lvl w:ilvl="0" w:tplc="75723A3E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206611FD"/>
    <w:multiLevelType w:val="hybridMultilevel"/>
    <w:tmpl w:val="E0D01BE0"/>
    <w:lvl w:ilvl="0" w:tplc="A6521D0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07149FB"/>
    <w:multiLevelType w:val="hybridMultilevel"/>
    <w:tmpl w:val="C8BC774E"/>
    <w:lvl w:ilvl="0" w:tplc="8A6A7444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22D61A71"/>
    <w:multiLevelType w:val="singleLevel"/>
    <w:tmpl w:val="265872D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4" w15:restartNumberingAfterBreak="0">
    <w:nsid w:val="256B2574"/>
    <w:multiLevelType w:val="hybridMultilevel"/>
    <w:tmpl w:val="61F6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D4D84"/>
    <w:multiLevelType w:val="singleLevel"/>
    <w:tmpl w:val="974CB7AE"/>
    <w:lvl w:ilvl="0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asciiTheme="majorBidi" w:hAnsiTheme="majorBidi" w:cstheme="majorBidi" w:hint="default"/>
      </w:rPr>
    </w:lvl>
  </w:abstractNum>
  <w:abstractNum w:abstractNumId="17" w15:restartNumberingAfterBreak="0">
    <w:nsid w:val="2DF82D6B"/>
    <w:multiLevelType w:val="hybridMultilevel"/>
    <w:tmpl w:val="66E27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F13271"/>
    <w:multiLevelType w:val="hybridMultilevel"/>
    <w:tmpl w:val="D4DCA742"/>
    <w:lvl w:ilvl="0" w:tplc="8DE28DF0">
      <w:start w:val="4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9" w15:restartNumberingAfterBreak="0">
    <w:nsid w:val="37864303"/>
    <w:multiLevelType w:val="hybridMultilevel"/>
    <w:tmpl w:val="7EE6E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434B14"/>
    <w:multiLevelType w:val="hybridMultilevel"/>
    <w:tmpl w:val="B17EA3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DD1B97"/>
    <w:multiLevelType w:val="singleLevel"/>
    <w:tmpl w:val="29341882"/>
    <w:lvl w:ilvl="0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2" w15:restartNumberingAfterBreak="0">
    <w:nsid w:val="4CB03BEF"/>
    <w:multiLevelType w:val="hybridMultilevel"/>
    <w:tmpl w:val="0AACB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62737"/>
    <w:multiLevelType w:val="singleLevel"/>
    <w:tmpl w:val="2EC001A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4" w15:restartNumberingAfterBreak="0">
    <w:nsid w:val="4FBB0894"/>
    <w:multiLevelType w:val="multilevel"/>
    <w:tmpl w:val="A9F6D808"/>
    <w:lvl w:ilvl="0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5" w15:restartNumberingAfterBreak="0">
    <w:nsid w:val="508C5B1C"/>
    <w:multiLevelType w:val="hybridMultilevel"/>
    <w:tmpl w:val="F11A3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9633CE"/>
    <w:multiLevelType w:val="hybridMultilevel"/>
    <w:tmpl w:val="18B05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F3C58"/>
    <w:multiLevelType w:val="singleLevel"/>
    <w:tmpl w:val="91F62974"/>
    <w:lvl w:ilvl="0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8" w15:restartNumberingAfterBreak="0">
    <w:nsid w:val="5849414B"/>
    <w:multiLevelType w:val="hybridMultilevel"/>
    <w:tmpl w:val="408C8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E2D1A"/>
    <w:multiLevelType w:val="hybridMultilevel"/>
    <w:tmpl w:val="0D527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4625E8"/>
    <w:multiLevelType w:val="singleLevel"/>
    <w:tmpl w:val="F21EFA2C"/>
    <w:lvl w:ilvl="0">
      <w:start w:val="1"/>
      <w:numFmt w:val="lowerLetter"/>
      <w:lvlText w:val="%1."/>
      <w:lvlJc w:val="left"/>
      <w:pPr>
        <w:tabs>
          <w:tab w:val="num" w:pos="1392"/>
        </w:tabs>
        <w:ind w:left="1392" w:hanging="660"/>
      </w:pPr>
      <w:rPr>
        <w:rFonts w:hint="default"/>
      </w:rPr>
    </w:lvl>
  </w:abstractNum>
  <w:abstractNum w:abstractNumId="32" w15:restartNumberingAfterBreak="0">
    <w:nsid w:val="5D1D5D1C"/>
    <w:multiLevelType w:val="hybridMultilevel"/>
    <w:tmpl w:val="66008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356C5E"/>
    <w:multiLevelType w:val="hybridMultilevel"/>
    <w:tmpl w:val="45427912"/>
    <w:lvl w:ilvl="0" w:tplc="0B4CB974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645D1B4F"/>
    <w:multiLevelType w:val="hybridMultilevel"/>
    <w:tmpl w:val="F942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77428"/>
    <w:multiLevelType w:val="hybridMultilevel"/>
    <w:tmpl w:val="F10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50368"/>
    <w:multiLevelType w:val="hybridMultilevel"/>
    <w:tmpl w:val="D220B9B4"/>
    <w:lvl w:ilvl="0" w:tplc="D91475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34491"/>
    <w:multiLevelType w:val="hybridMultilevel"/>
    <w:tmpl w:val="CFB4C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65C82"/>
    <w:multiLevelType w:val="hybridMultilevel"/>
    <w:tmpl w:val="4168A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FF30EF"/>
    <w:multiLevelType w:val="hybridMultilevel"/>
    <w:tmpl w:val="C62AF69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01B15"/>
    <w:multiLevelType w:val="hybridMultilevel"/>
    <w:tmpl w:val="0B2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B4C0C"/>
    <w:multiLevelType w:val="singleLevel"/>
    <w:tmpl w:val="47DEA49A"/>
    <w:lvl w:ilvl="0">
      <w:start w:val="1"/>
      <w:numFmt w:val="lowerLetter"/>
      <w:lvlText w:val="%1."/>
      <w:lvlJc w:val="left"/>
      <w:pPr>
        <w:tabs>
          <w:tab w:val="num" w:pos="867"/>
        </w:tabs>
        <w:ind w:left="867" w:hanging="435"/>
      </w:pPr>
      <w:rPr>
        <w:rFonts w:hint="default"/>
      </w:rPr>
    </w:lvl>
  </w:abstractNum>
  <w:abstractNum w:abstractNumId="42" w15:restartNumberingAfterBreak="0">
    <w:nsid w:val="77013E02"/>
    <w:multiLevelType w:val="hybridMultilevel"/>
    <w:tmpl w:val="8F0408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A4FFA"/>
    <w:multiLevelType w:val="hybridMultilevel"/>
    <w:tmpl w:val="F890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EC4C68"/>
    <w:multiLevelType w:val="singleLevel"/>
    <w:tmpl w:val="7BBE912A"/>
    <w:lvl w:ilvl="0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7C465A1D"/>
    <w:multiLevelType w:val="hybridMultilevel"/>
    <w:tmpl w:val="63DC6034"/>
    <w:lvl w:ilvl="0" w:tplc="C58AEF2E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6" w15:restartNumberingAfterBreak="0">
    <w:nsid w:val="7C7A2696"/>
    <w:multiLevelType w:val="hybridMultilevel"/>
    <w:tmpl w:val="B12C5DC4"/>
    <w:lvl w:ilvl="0" w:tplc="7916E6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332E82"/>
    <w:multiLevelType w:val="hybridMultilevel"/>
    <w:tmpl w:val="AF08558C"/>
    <w:lvl w:ilvl="0" w:tplc="5D7240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60297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46107000">
    <w:abstractNumId w:val="22"/>
  </w:num>
  <w:num w:numId="3" w16cid:durableId="1904487142">
    <w:abstractNumId w:val="39"/>
  </w:num>
  <w:num w:numId="4" w16cid:durableId="1738554236">
    <w:abstractNumId w:val="37"/>
  </w:num>
  <w:num w:numId="5" w16cid:durableId="368576154">
    <w:abstractNumId w:val="15"/>
  </w:num>
  <w:num w:numId="6" w16cid:durableId="805048506">
    <w:abstractNumId w:val="1"/>
  </w:num>
  <w:num w:numId="7" w16cid:durableId="468983075">
    <w:abstractNumId w:val="8"/>
  </w:num>
  <w:num w:numId="8" w16cid:durableId="1952860981">
    <w:abstractNumId w:val="2"/>
  </w:num>
  <w:num w:numId="9" w16cid:durableId="1482382470">
    <w:abstractNumId w:val="46"/>
  </w:num>
  <w:num w:numId="10" w16cid:durableId="1065840619">
    <w:abstractNumId w:val="36"/>
  </w:num>
  <w:num w:numId="11" w16cid:durableId="251595288">
    <w:abstractNumId w:val="26"/>
  </w:num>
  <w:num w:numId="12" w16cid:durableId="650140104">
    <w:abstractNumId w:val="29"/>
  </w:num>
  <w:num w:numId="13" w16cid:durableId="1407337967">
    <w:abstractNumId w:val="11"/>
  </w:num>
  <w:num w:numId="14" w16cid:durableId="322004983">
    <w:abstractNumId w:val="5"/>
  </w:num>
  <w:num w:numId="15" w16cid:durableId="1002007711">
    <w:abstractNumId w:val="35"/>
  </w:num>
  <w:num w:numId="16" w16cid:durableId="842741801">
    <w:abstractNumId w:val="32"/>
  </w:num>
  <w:num w:numId="17" w16cid:durableId="2012177978">
    <w:abstractNumId w:val="28"/>
  </w:num>
  <w:num w:numId="18" w16cid:durableId="1266234321">
    <w:abstractNumId w:val="20"/>
  </w:num>
  <w:num w:numId="19" w16cid:durableId="2140606940">
    <w:abstractNumId w:val="30"/>
  </w:num>
  <w:num w:numId="20" w16cid:durableId="1228879273">
    <w:abstractNumId w:val="38"/>
  </w:num>
  <w:num w:numId="21" w16cid:durableId="589959">
    <w:abstractNumId w:val="34"/>
  </w:num>
  <w:num w:numId="22" w16cid:durableId="1349910958">
    <w:abstractNumId w:val="17"/>
  </w:num>
  <w:num w:numId="23" w16cid:durableId="2122915317">
    <w:abstractNumId w:val="7"/>
  </w:num>
  <w:num w:numId="24" w16cid:durableId="839079857">
    <w:abstractNumId w:val="23"/>
  </w:num>
  <w:num w:numId="25" w16cid:durableId="1443187724">
    <w:abstractNumId w:val="43"/>
  </w:num>
  <w:num w:numId="26" w16cid:durableId="325403483">
    <w:abstractNumId w:val="25"/>
  </w:num>
  <w:num w:numId="27" w16cid:durableId="1966229668">
    <w:abstractNumId w:val="40"/>
  </w:num>
  <w:num w:numId="28" w16cid:durableId="334917360">
    <w:abstractNumId w:val="14"/>
  </w:num>
  <w:num w:numId="29" w16cid:durableId="1195734295">
    <w:abstractNumId w:val="4"/>
  </w:num>
  <w:num w:numId="30" w16cid:durableId="378365725">
    <w:abstractNumId w:val="31"/>
  </w:num>
  <w:num w:numId="31" w16cid:durableId="489175571">
    <w:abstractNumId w:val="42"/>
  </w:num>
  <w:num w:numId="32" w16cid:durableId="413358272">
    <w:abstractNumId w:val="12"/>
  </w:num>
  <w:num w:numId="33" w16cid:durableId="454644624">
    <w:abstractNumId w:val="3"/>
  </w:num>
  <w:num w:numId="34" w16cid:durableId="1815949904">
    <w:abstractNumId w:val="21"/>
  </w:num>
  <w:num w:numId="35" w16cid:durableId="913667403">
    <w:abstractNumId w:val="9"/>
  </w:num>
  <w:num w:numId="36" w16cid:durableId="169489740">
    <w:abstractNumId w:val="13"/>
  </w:num>
  <w:num w:numId="37" w16cid:durableId="1126586465">
    <w:abstractNumId w:val="24"/>
  </w:num>
  <w:num w:numId="38" w16cid:durableId="904528029">
    <w:abstractNumId w:val="16"/>
  </w:num>
  <w:num w:numId="39" w16cid:durableId="1382099309">
    <w:abstractNumId w:val="27"/>
  </w:num>
  <w:num w:numId="40" w16cid:durableId="1910921938">
    <w:abstractNumId w:val="18"/>
  </w:num>
  <w:num w:numId="41" w16cid:durableId="490365677">
    <w:abstractNumId w:val="10"/>
  </w:num>
  <w:num w:numId="42" w16cid:durableId="355347866">
    <w:abstractNumId w:val="33"/>
  </w:num>
  <w:num w:numId="43" w16cid:durableId="1307591350">
    <w:abstractNumId w:val="41"/>
  </w:num>
  <w:num w:numId="44" w16cid:durableId="143855171">
    <w:abstractNumId w:val="44"/>
  </w:num>
  <w:num w:numId="45" w16cid:durableId="1671983366">
    <w:abstractNumId w:val="6"/>
  </w:num>
  <w:num w:numId="46" w16cid:durableId="1420954269">
    <w:abstractNumId w:val="45"/>
  </w:num>
  <w:num w:numId="47" w16cid:durableId="1918708277">
    <w:abstractNumId w:val="47"/>
  </w:num>
  <w:num w:numId="48" w16cid:durableId="30423906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A9A"/>
    <w:rsid w:val="00004725"/>
    <w:rsid w:val="0002405A"/>
    <w:rsid w:val="00033B45"/>
    <w:rsid w:val="00033EE0"/>
    <w:rsid w:val="000539A6"/>
    <w:rsid w:val="00063EA7"/>
    <w:rsid w:val="00065C69"/>
    <w:rsid w:val="000718C2"/>
    <w:rsid w:val="000729A4"/>
    <w:rsid w:val="000768A1"/>
    <w:rsid w:val="000844C9"/>
    <w:rsid w:val="00084600"/>
    <w:rsid w:val="00085BDC"/>
    <w:rsid w:val="00086F8A"/>
    <w:rsid w:val="00090CD3"/>
    <w:rsid w:val="00097A70"/>
    <w:rsid w:val="000A10BB"/>
    <w:rsid w:val="000A5CA9"/>
    <w:rsid w:val="000A6576"/>
    <w:rsid w:val="000B3260"/>
    <w:rsid w:val="000B40C7"/>
    <w:rsid w:val="000C20C6"/>
    <w:rsid w:val="000C65F9"/>
    <w:rsid w:val="000C6663"/>
    <w:rsid w:val="000D1972"/>
    <w:rsid w:val="000E217C"/>
    <w:rsid w:val="000E2894"/>
    <w:rsid w:val="000E2EA7"/>
    <w:rsid w:val="000E3B33"/>
    <w:rsid w:val="000F1D8E"/>
    <w:rsid w:val="000F3CDC"/>
    <w:rsid w:val="000F50D0"/>
    <w:rsid w:val="000F561D"/>
    <w:rsid w:val="000F7BD3"/>
    <w:rsid w:val="0010036E"/>
    <w:rsid w:val="0010626A"/>
    <w:rsid w:val="00135D48"/>
    <w:rsid w:val="00136667"/>
    <w:rsid w:val="00137C3C"/>
    <w:rsid w:val="001422CA"/>
    <w:rsid w:val="0014629D"/>
    <w:rsid w:val="00147215"/>
    <w:rsid w:val="00147D6C"/>
    <w:rsid w:val="00155CA6"/>
    <w:rsid w:val="00156FAB"/>
    <w:rsid w:val="00157BA7"/>
    <w:rsid w:val="00161159"/>
    <w:rsid w:val="001620A0"/>
    <w:rsid w:val="0016356D"/>
    <w:rsid w:val="0016604E"/>
    <w:rsid w:val="001670C1"/>
    <w:rsid w:val="00170F9E"/>
    <w:rsid w:val="00183919"/>
    <w:rsid w:val="00183D73"/>
    <w:rsid w:val="00186904"/>
    <w:rsid w:val="00190C25"/>
    <w:rsid w:val="001952D8"/>
    <w:rsid w:val="001B332B"/>
    <w:rsid w:val="001C1FEC"/>
    <w:rsid w:val="001C65AC"/>
    <w:rsid w:val="001D0522"/>
    <w:rsid w:val="001D3911"/>
    <w:rsid w:val="001E00A7"/>
    <w:rsid w:val="001E02F9"/>
    <w:rsid w:val="001E3739"/>
    <w:rsid w:val="001E73C8"/>
    <w:rsid w:val="001F6794"/>
    <w:rsid w:val="00207549"/>
    <w:rsid w:val="00213C8E"/>
    <w:rsid w:val="00216CB7"/>
    <w:rsid w:val="002202D6"/>
    <w:rsid w:val="00224CD2"/>
    <w:rsid w:val="0023435B"/>
    <w:rsid w:val="00236D25"/>
    <w:rsid w:val="00241539"/>
    <w:rsid w:val="0024769D"/>
    <w:rsid w:val="002519B3"/>
    <w:rsid w:val="002557CF"/>
    <w:rsid w:val="00257A3B"/>
    <w:rsid w:val="00257D6D"/>
    <w:rsid w:val="002705F4"/>
    <w:rsid w:val="002723BF"/>
    <w:rsid w:val="002737A5"/>
    <w:rsid w:val="00280080"/>
    <w:rsid w:val="002840BA"/>
    <w:rsid w:val="00285086"/>
    <w:rsid w:val="00290004"/>
    <w:rsid w:val="0029184A"/>
    <w:rsid w:val="002A7227"/>
    <w:rsid w:val="002B5025"/>
    <w:rsid w:val="002B5F2E"/>
    <w:rsid w:val="002C204C"/>
    <w:rsid w:val="002E21E8"/>
    <w:rsid w:val="002E2BB2"/>
    <w:rsid w:val="002E4C8C"/>
    <w:rsid w:val="002E6D7D"/>
    <w:rsid w:val="002F5802"/>
    <w:rsid w:val="0030008C"/>
    <w:rsid w:val="003019C4"/>
    <w:rsid w:val="00305373"/>
    <w:rsid w:val="003063CF"/>
    <w:rsid w:val="00314287"/>
    <w:rsid w:val="0031580F"/>
    <w:rsid w:val="003205DD"/>
    <w:rsid w:val="00320F8B"/>
    <w:rsid w:val="00321733"/>
    <w:rsid w:val="00321C53"/>
    <w:rsid w:val="00327F50"/>
    <w:rsid w:val="00331DF8"/>
    <w:rsid w:val="003445C9"/>
    <w:rsid w:val="00345F53"/>
    <w:rsid w:val="00347071"/>
    <w:rsid w:val="00347424"/>
    <w:rsid w:val="003475D2"/>
    <w:rsid w:val="00350C61"/>
    <w:rsid w:val="003623CD"/>
    <w:rsid w:val="00363D45"/>
    <w:rsid w:val="00371289"/>
    <w:rsid w:val="00372DAE"/>
    <w:rsid w:val="003765AC"/>
    <w:rsid w:val="003856CC"/>
    <w:rsid w:val="0039259B"/>
    <w:rsid w:val="0039320C"/>
    <w:rsid w:val="003A377C"/>
    <w:rsid w:val="003A72A8"/>
    <w:rsid w:val="003A7C9A"/>
    <w:rsid w:val="003B3A8F"/>
    <w:rsid w:val="003C11D8"/>
    <w:rsid w:val="003C2A25"/>
    <w:rsid w:val="003C367C"/>
    <w:rsid w:val="003C3A58"/>
    <w:rsid w:val="003C77D9"/>
    <w:rsid w:val="003C7827"/>
    <w:rsid w:val="003D10E5"/>
    <w:rsid w:val="003D32A0"/>
    <w:rsid w:val="003D517F"/>
    <w:rsid w:val="003E4E9C"/>
    <w:rsid w:val="003F31A2"/>
    <w:rsid w:val="003F409E"/>
    <w:rsid w:val="00405C83"/>
    <w:rsid w:val="00405FC7"/>
    <w:rsid w:val="004062CD"/>
    <w:rsid w:val="00410188"/>
    <w:rsid w:val="00413DEE"/>
    <w:rsid w:val="00421CBF"/>
    <w:rsid w:val="004220AE"/>
    <w:rsid w:val="00425CF0"/>
    <w:rsid w:val="00425D8C"/>
    <w:rsid w:val="004263A5"/>
    <w:rsid w:val="00435120"/>
    <w:rsid w:val="0043667F"/>
    <w:rsid w:val="0044146C"/>
    <w:rsid w:val="00442EC6"/>
    <w:rsid w:val="00452EDF"/>
    <w:rsid w:val="004545A2"/>
    <w:rsid w:val="00470A78"/>
    <w:rsid w:val="004749BF"/>
    <w:rsid w:val="00483219"/>
    <w:rsid w:val="00483B66"/>
    <w:rsid w:val="0048685A"/>
    <w:rsid w:val="004955FF"/>
    <w:rsid w:val="00495E8C"/>
    <w:rsid w:val="00496F41"/>
    <w:rsid w:val="00497E91"/>
    <w:rsid w:val="004A26DE"/>
    <w:rsid w:val="004A2ABA"/>
    <w:rsid w:val="004B3720"/>
    <w:rsid w:val="004B406E"/>
    <w:rsid w:val="004C2891"/>
    <w:rsid w:val="004C613F"/>
    <w:rsid w:val="004C6C5C"/>
    <w:rsid w:val="004D3547"/>
    <w:rsid w:val="004E44A5"/>
    <w:rsid w:val="004F042E"/>
    <w:rsid w:val="004F095E"/>
    <w:rsid w:val="004F3419"/>
    <w:rsid w:val="004F679C"/>
    <w:rsid w:val="004F6B17"/>
    <w:rsid w:val="00513AD3"/>
    <w:rsid w:val="005240A7"/>
    <w:rsid w:val="0052647C"/>
    <w:rsid w:val="00532293"/>
    <w:rsid w:val="00532EEF"/>
    <w:rsid w:val="005358E1"/>
    <w:rsid w:val="00545034"/>
    <w:rsid w:val="005470B3"/>
    <w:rsid w:val="00547663"/>
    <w:rsid w:val="00553C6F"/>
    <w:rsid w:val="005543E7"/>
    <w:rsid w:val="00555AE6"/>
    <w:rsid w:val="005568DA"/>
    <w:rsid w:val="00557390"/>
    <w:rsid w:val="005667F6"/>
    <w:rsid w:val="00581A3F"/>
    <w:rsid w:val="0058275D"/>
    <w:rsid w:val="00586E57"/>
    <w:rsid w:val="00587A71"/>
    <w:rsid w:val="00587BC7"/>
    <w:rsid w:val="00587E6F"/>
    <w:rsid w:val="00590E52"/>
    <w:rsid w:val="00597760"/>
    <w:rsid w:val="005B7843"/>
    <w:rsid w:val="005C39F3"/>
    <w:rsid w:val="005C51E7"/>
    <w:rsid w:val="005D09C3"/>
    <w:rsid w:val="005D7D17"/>
    <w:rsid w:val="005D7DF2"/>
    <w:rsid w:val="005E5C8D"/>
    <w:rsid w:val="005E7102"/>
    <w:rsid w:val="005F087F"/>
    <w:rsid w:val="005F08F2"/>
    <w:rsid w:val="00600400"/>
    <w:rsid w:val="00601A42"/>
    <w:rsid w:val="006020F8"/>
    <w:rsid w:val="006024EE"/>
    <w:rsid w:val="006058DB"/>
    <w:rsid w:val="00606407"/>
    <w:rsid w:val="00607531"/>
    <w:rsid w:val="0061080B"/>
    <w:rsid w:val="006156A6"/>
    <w:rsid w:val="0061750F"/>
    <w:rsid w:val="00633AC9"/>
    <w:rsid w:val="0064314C"/>
    <w:rsid w:val="006530B0"/>
    <w:rsid w:val="0065433D"/>
    <w:rsid w:val="006571D5"/>
    <w:rsid w:val="00663378"/>
    <w:rsid w:val="006634B0"/>
    <w:rsid w:val="00664742"/>
    <w:rsid w:val="00670014"/>
    <w:rsid w:val="006775C4"/>
    <w:rsid w:val="006777DE"/>
    <w:rsid w:val="00695769"/>
    <w:rsid w:val="006A013E"/>
    <w:rsid w:val="006A0852"/>
    <w:rsid w:val="006A3377"/>
    <w:rsid w:val="006A6737"/>
    <w:rsid w:val="006B15AD"/>
    <w:rsid w:val="006C2058"/>
    <w:rsid w:val="006C58A9"/>
    <w:rsid w:val="006C5AB8"/>
    <w:rsid w:val="006C736E"/>
    <w:rsid w:val="006D6B2D"/>
    <w:rsid w:val="006E12A4"/>
    <w:rsid w:val="006E4A86"/>
    <w:rsid w:val="006F0E25"/>
    <w:rsid w:val="006F40E2"/>
    <w:rsid w:val="006F49D5"/>
    <w:rsid w:val="006F6606"/>
    <w:rsid w:val="00701DD3"/>
    <w:rsid w:val="00710EDD"/>
    <w:rsid w:val="00713455"/>
    <w:rsid w:val="00724E72"/>
    <w:rsid w:val="00726E53"/>
    <w:rsid w:val="00731500"/>
    <w:rsid w:val="00732489"/>
    <w:rsid w:val="00733C60"/>
    <w:rsid w:val="007352B0"/>
    <w:rsid w:val="00735D1A"/>
    <w:rsid w:val="007434CC"/>
    <w:rsid w:val="00743764"/>
    <w:rsid w:val="00743A9A"/>
    <w:rsid w:val="0074536D"/>
    <w:rsid w:val="00751EF1"/>
    <w:rsid w:val="00753B84"/>
    <w:rsid w:val="0075770E"/>
    <w:rsid w:val="00760820"/>
    <w:rsid w:val="00760C16"/>
    <w:rsid w:val="007636C2"/>
    <w:rsid w:val="0076479E"/>
    <w:rsid w:val="00772103"/>
    <w:rsid w:val="007722BB"/>
    <w:rsid w:val="007747AF"/>
    <w:rsid w:val="00774DEB"/>
    <w:rsid w:val="007777D8"/>
    <w:rsid w:val="0078035B"/>
    <w:rsid w:val="00784C6A"/>
    <w:rsid w:val="00786F4A"/>
    <w:rsid w:val="00790561"/>
    <w:rsid w:val="007A100E"/>
    <w:rsid w:val="007A1B18"/>
    <w:rsid w:val="007B27C5"/>
    <w:rsid w:val="007B4613"/>
    <w:rsid w:val="007C3B36"/>
    <w:rsid w:val="007D55BA"/>
    <w:rsid w:val="007E3DE9"/>
    <w:rsid w:val="007E51A1"/>
    <w:rsid w:val="007E63C3"/>
    <w:rsid w:val="007F08DF"/>
    <w:rsid w:val="007F6BE4"/>
    <w:rsid w:val="00800B59"/>
    <w:rsid w:val="00802331"/>
    <w:rsid w:val="00802EF2"/>
    <w:rsid w:val="00807C6A"/>
    <w:rsid w:val="008149D7"/>
    <w:rsid w:val="00815C7D"/>
    <w:rsid w:val="00820C67"/>
    <w:rsid w:val="00827528"/>
    <w:rsid w:val="0082786C"/>
    <w:rsid w:val="00830D90"/>
    <w:rsid w:val="00831E6D"/>
    <w:rsid w:val="0083773E"/>
    <w:rsid w:val="00841E49"/>
    <w:rsid w:val="00853381"/>
    <w:rsid w:val="00861499"/>
    <w:rsid w:val="008619B8"/>
    <w:rsid w:val="00862B0C"/>
    <w:rsid w:val="008800B3"/>
    <w:rsid w:val="00886CE3"/>
    <w:rsid w:val="00887A7D"/>
    <w:rsid w:val="00895CFA"/>
    <w:rsid w:val="008A2E39"/>
    <w:rsid w:val="008B099A"/>
    <w:rsid w:val="008B363C"/>
    <w:rsid w:val="008B6B76"/>
    <w:rsid w:val="008C1A02"/>
    <w:rsid w:val="008C1B5E"/>
    <w:rsid w:val="008C4A1E"/>
    <w:rsid w:val="008C5C6B"/>
    <w:rsid w:val="008D6586"/>
    <w:rsid w:val="008E36F0"/>
    <w:rsid w:val="008E4919"/>
    <w:rsid w:val="008F1353"/>
    <w:rsid w:val="008F4BE9"/>
    <w:rsid w:val="008F6D10"/>
    <w:rsid w:val="009004DF"/>
    <w:rsid w:val="00910E6B"/>
    <w:rsid w:val="00912917"/>
    <w:rsid w:val="00912A21"/>
    <w:rsid w:val="00914C0C"/>
    <w:rsid w:val="00915B46"/>
    <w:rsid w:val="00915ED3"/>
    <w:rsid w:val="00916008"/>
    <w:rsid w:val="00923BCB"/>
    <w:rsid w:val="00924B12"/>
    <w:rsid w:val="0092570B"/>
    <w:rsid w:val="00925A5F"/>
    <w:rsid w:val="00927679"/>
    <w:rsid w:val="00932F69"/>
    <w:rsid w:val="00937722"/>
    <w:rsid w:val="00940432"/>
    <w:rsid w:val="00944040"/>
    <w:rsid w:val="009453AB"/>
    <w:rsid w:val="009520C5"/>
    <w:rsid w:val="00953F07"/>
    <w:rsid w:val="009561CC"/>
    <w:rsid w:val="00975E33"/>
    <w:rsid w:val="00983B26"/>
    <w:rsid w:val="0098664D"/>
    <w:rsid w:val="00992D57"/>
    <w:rsid w:val="00994D52"/>
    <w:rsid w:val="009B153F"/>
    <w:rsid w:val="009B7CA2"/>
    <w:rsid w:val="009C6CD7"/>
    <w:rsid w:val="009C7BF4"/>
    <w:rsid w:val="009E1757"/>
    <w:rsid w:val="009E3B99"/>
    <w:rsid w:val="009E3F23"/>
    <w:rsid w:val="009F54FF"/>
    <w:rsid w:val="00A00BCD"/>
    <w:rsid w:val="00A02FB3"/>
    <w:rsid w:val="00A05289"/>
    <w:rsid w:val="00A078E4"/>
    <w:rsid w:val="00A1000F"/>
    <w:rsid w:val="00A214F4"/>
    <w:rsid w:val="00A23933"/>
    <w:rsid w:val="00A23B7C"/>
    <w:rsid w:val="00A24A87"/>
    <w:rsid w:val="00A4495A"/>
    <w:rsid w:val="00A55A3F"/>
    <w:rsid w:val="00A57A4D"/>
    <w:rsid w:val="00A6551A"/>
    <w:rsid w:val="00A6775A"/>
    <w:rsid w:val="00A72BFE"/>
    <w:rsid w:val="00A72FA3"/>
    <w:rsid w:val="00A73C8C"/>
    <w:rsid w:val="00A8035D"/>
    <w:rsid w:val="00A80E8B"/>
    <w:rsid w:val="00A8384A"/>
    <w:rsid w:val="00A85DFE"/>
    <w:rsid w:val="00AA3D41"/>
    <w:rsid w:val="00AB03B6"/>
    <w:rsid w:val="00AB1982"/>
    <w:rsid w:val="00AB4A93"/>
    <w:rsid w:val="00AB7113"/>
    <w:rsid w:val="00AC4B2C"/>
    <w:rsid w:val="00AC4E87"/>
    <w:rsid w:val="00AD38F9"/>
    <w:rsid w:val="00AD75EE"/>
    <w:rsid w:val="00AE5C57"/>
    <w:rsid w:val="00AE627E"/>
    <w:rsid w:val="00AF1A61"/>
    <w:rsid w:val="00B00224"/>
    <w:rsid w:val="00B1554B"/>
    <w:rsid w:val="00B158EF"/>
    <w:rsid w:val="00B167AF"/>
    <w:rsid w:val="00B20841"/>
    <w:rsid w:val="00B35796"/>
    <w:rsid w:val="00B42121"/>
    <w:rsid w:val="00B429B5"/>
    <w:rsid w:val="00B4433F"/>
    <w:rsid w:val="00B473FF"/>
    <w:rsid w:val="00B67D30"/>
    <w:rsid w:val="00B67EAA"/>
    <w:rsid w:val="00B721AA"/>
    <w:rsid w:val="00B73B86"/>
    <w:rsid w:val="00B74D95"/>
    <w:rsid w:val="00B7577B"/>
    <w:rsid w:val="00B80391"/>
    <w:rsid w:val="00B8683C"/>
    <w:rsid w:val="00B91925"/>
    <w:rsid w:val="00B9515D"/>
    <w:rsid w:val="00B959BD"/>
    <w:rsid w:val="00BB0474"/>
    <w:rsid w:val="00BB5E57"/>
    <w:rsid w:val="00BB6104"/>
    <w:rsid w:val="00BC3E36"/>
    <w:rsid w:val="00BC52EB"/>
    <w:rsid w:val="00BD7C19"/>
    <w:rsid w:val="00BE6E87"/>
    <w:rsid w:val="00BF228D"/>
    <w:rsid w:val="00BF3B42"/>
    <w:rsid w:val="00BF47AA"/>
    <w:rsid w:val="00BF75A8"/>
    <w:rsid w:val="00C01977"/>
    <w:rsid w:val="00C15027"/>
    <w:rsid w:val="00C25027"/>
    <w:rsid w:val="00C410C3"/>
    <w:rsid w:val="00C451C8"/>
    <w:rsid w:val="00C504B0"/>
    <w:rsid w:val="00C54CDF"/>
    <w:rsid w:val="00C7374A"/>
    <w:rsid w:val="00C849E8"/>
    <w:rsid w:val="00C92EC7"/>
    <w:rsid w:val="00C9428D"/>
    <w:rsid w:val="00CA0E9A"/>
    <w:rsid w:val="00CA3E96"/>
    <w:rsid w:val="00CA56BD"/>
    <w:rsid w:val="00CC19AB"/>
    <w:rsid w:val="00CC2B5B"/>
    <w:rsid w:val="00CC4E3E"/>
    <w:rsid w:val="00CC50C5"/>
    <w:rsid w:val="00CC7B90"/>
    <w:rsid w:val="00CD3349"/>
    <w:rsid w:val="00CD3618"/>
    <w:rsid w:val="00CD40BB"/>
    <w:rsid w:val="00CE153E"/>
    <w:rsid w:val="00CE1A53"/>
    <w:rsid w:val="00D0154C"/>
    <w:rsid w:val="00D02340"/>
    <w:rsid w:val="00D065B3"/>
    <w:rsid w:val="00D10DB0"/>
    <w:rsid w:val="00D16646"/>
    <w:rsid w:val="00D21EDF"/>
    <w:rsid w:val="00D30B07"/>
    <w:rsid w:val="00D31CC2"/>
    <w:rsid w:val="00D3204E"/>
    <w:rsid w:val="00D32C49"/>
    <w:rsid w:val="00D32C4C"/>
    <w:rsid w:val="00D4253C"/>
    <w:rsid w:val="00D452E1"/>
    <w:rsid w:val="00D50832"/>
    <w:rsid w:val="00D5394D"/>
    <w:rsid w:val="00D5631E"/>
    <w:rsid w:val="00D56E1E"/>
    <w:rsid w:val="00D60136"/>
    <w:rsid w:val="00D61153"/>
    <w:rsid w:val="00D64649"/>
    <w:rsid w:val="00D7094B"/>
    <w:rsid w:val="00D91DA8"/>
    <w:rsid w:val="00D97B31"/>
    <w:rsid w:val="00DA0193"/>
    <w:rsid w:val="00DA04F4"/>
    <w:rsid w:val="00DA2BC8"/>
    <w:rsid w:val="00DA2DB8"/>
    <w:rsid w:val="00DB2E47"/>
    <w:rsid w:val="00DB6EB1"/>
    <w:rsid w:val="00DB7C44"/>
    <w:rsid w:val="00DC7BB2"/>
    <w:rsid w:val="00DD65DC"/>
    <w:rsid w:val="00DE0C99"/>
    <w:rsid w:val="00DE1C30"/>
    <w:rsid w:val="00DF2630"/>
    <w:rsid w:val="00DF31AF"/>
    <w:rsid w:val="00E00556"/>
    <w:rsid w:val="00E00755"/>
    <w:rsid w:val="00E013A4"/>
    <w:rsid w:val="00E01D5A"/>
    <w:rsid w:val="00E02279"/>
    <w:rsid w:val="00E05EEF"/>
    <w:rsid w:val="00E06378"/>
    <w:rsid w:val="00E100A2"/>
    <w:rsid w:val="00E11111"/>
    <w:rsid w:val="00E11D7F"/>
    <w:rsid w:val="00E146EB"/>
    <w:rsid w:val="00E14F52"/>
    <w:rsid w:val="00E15004"/>
    <w:rsid w:val="00E17701"/>
    <w:rsid w:val="00E25454"/>
    <w:rsid w:val="00E265A8"/>
    <w:rsid w:val="00E27560"/>
    <w:rsid w:val="00E31E67"/>
    <w:rsid w:val="00E32D78"/>
    <w:rsid w:val="00E34C9D"/>
    <w:rsid w:val="00E457A5"/>
    <w:rsid w:val="00E45FE6"/>
    <w:rsid w:val="00E469DD"/>
    <w:rsid w:val="00E54613"/>
    <w:rsid w:val="00E65117"/>
    <w:rsid w:val="00E67991"/>
    <w:rsid w:val="00E72F44"/>
    <w:rsid w:val="00E74208"/>
    <w:rsid w:val="00E75DDD"/>
    <w:rsid w:val="00E82E5B"/>
    <w:rsid w:val="00E90A23"/>
    <w:rsid w:val="00E919F0"/>
    <w:rsid w:val="00E92C4D"/>
    <w:rsid w:val="00E931AD"/>
    <w:rsid w:val="00E954F7"/>
    <w:rsid w:val="00E9743E"/>
    <w:rsid w:val="00EA2100"/>
    <w:rsid w:val="00EA2576"/>
    <w:rsid w:val="00EA5A09"/>
    <w:rsid w:val="00EA7B87"/>
    <w:rsid w:val="00EB384A"/>
    <w:rsid w:val="00EB43F2"/>
    <w:rsid w:val="00EB4A1E"/>
    <w:rsid w:val="00EB4D36"/>
    <w:rsid w:val="00EC0CBC"/>
    <w:rsid w:val="00ED059C"/>
    <w:rsid w:val="00ED0CA2"/>
    <w:rsid w:val="00ED2101"/>
    <w:rsid w:val="00ED4753"/>
    <w:rsid w:val="00ED64AA"/>
    <w:rsid w:val="00ED79B7"/>
    <w:rsid w:val="00EE1BC6"/>
    <w:rsid w:val="00EE4229"/>
    <w:rsid w:val="00EE4FF4"/>
    <w:rsid w:val="00EF0363"/>
    <w:rsid w:val="00EF7E68"/>
    <w:rsid w:val="00F04875"/>
    <w:rsid w:val="00F060A4"/>
    <w:rsid w:val="00F06365"/>
    <w:rsid w:val="00F20D28"/>
    <w:rsid w:val="00F212D6"/>
    <w:rsid w:val="00F24786"/>
    <w:rsid w:val="00F30547"/>
    <w:rsid w:val="00F430BE"/>
    <w:rsid w:val="00F52E28"/>
    <w:rsid w:val="00F5687D"/>
    <w:rsid w:val="00F60FF9"/>
    <w:rsid w:val="00F62804"/>
    <w:rsid w:val="00F62C50"/>
    <w:rsid w:val="00F80570"/>
    <w:rsid w:val="00F824F4"/>
    <w:rsid w:val="00F83C18"/>
    <w:rsid w:val="00F91A39"/>
    <w:rsid w:val="00FA3682"/>
    <w:rsid w:val="00FA57BB"/>
    <w:rsid w:val="00FB0322"/>
    <w:rsid w:val="00FB24B5"/>
    <w:rsid w:val="00FC0E2C"/>
    <w:rsid w:val="00FC14E9"/>
    <w:rsid w:val="00FD2367"/>
    <w:rsid w:val="00FE136E"/>
    <w:rsid w:val="00FE6338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FB7AF"/>
  <w15:chartTrackingRefBased/>
  <w15:docId w15:val="{F6111FE9-BFE6-4973-9E03-DD67ACCB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A78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481"/>
        <w:tab w:val="left" w:pos="962"/>
        <w:tab w:val="left" w:pos="1443"/>
        <w:tab w:val="left" w:pos="1924"/>
        <w:tab w:val="left" w:pos="2405"/>
        <w:tab w:val="left" w:pos="2886"/>
        <w:tab w:val="left" w:pos="3367"/>
        <w:tab w:val="left" w:pos="3848"/>
        <w:tab w:val="left" w:pos="4329"/>
        <w:tab w:val="left" w:pos="4810"/>
        <w:tab w:val="left" w:pos="5291"/>
        <w:tab w:val="left" w:pos="5772"/>
        <w:tab w:val="left" w:pos="6253"/>
        <w:tab w:val="left" w:pos="6734"/>
        <w:tab w:val="left" w:pos="7215"/>
        <w:tab w:val="left" w:pos="7696"/>
        <w:tab w:val="left" w:pos="8177"/>
        <w:tab w:val="left" w:pos="8658"/>
        <w:tab w:val="left" w:pos="9139"/>
      </w:tabs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</w:style>
  <w:style w:type="paragraph" w:styleId="BodyText2">
    <w:name w:val="Body Text 2"/>
    <w:basedOn w:val="Normal"/>
    <w:rPr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481"/>
        <w:tab w:val="left" w:pos="540"/>
        <w:tab w:val="left" w:pos="1443"/>
        <w:tab w:val="left" w:pos="1924"/>
        <w:tab w:val="left" w:pos="2405"/>
        <w:tab w:val="left" w:pos="2886"/>
        <w:tab w:val="left" w:pos="3367"/>
        <w:tab w:val="left" w:pos="3848"/>
        <w:tab w:val="left" w:pos="4329"/>
        <w:tab w:val="left" w:pos="4810"/>
        <w:tab w:val="left" w:pos="5291"/>
        <w:tab w:val="left" w:pos="5772"/>
        <w:tab w:val="left" w:pos="6253"/>
        <w:tab w:val="left" w:pos="6734"/>
        <w:tab w:val="left" w:pos="7215"/>
        <w:tab w:val="left" w:pos="7696"/>
        <w:tab w:val="left" w:pos="8177"/>
        <w:tab w:val="left" w:pos="8658"/>
        <w:tab w:val="left" w:pos="9139"/>
      </w:tabs>
      <w:ind w:left="540" w:hanging="540"/>
      <w:jc w:val="both"/>
    </w:pPr>
  </w:style>
  <w:style w:type="paragraph" w:styleId="BodyTextIndent2">
    <w:name w:val="Body Text Indent 2"/>
    <w:basedOn w:val="Normal"/>
    <w:pPr>
      <w:tabs>
        <w:tab w:val="left" w:pos="481"/>
        <w:tab w:val="left" w:pos="540"/>
        <w:tab w:val="left" w:pos="962"/>
        <w:tab w:val="left" w:pos="1443"/>
        <w:tab w:val="left" w:pos="1924"/>
        <w:tab w:val="left" w:pos="2405"/>
        <w:tab w:val="left" w:pos="2886"/>
        <w:tab w:val="left" w:pos="3367"/>
        <w:tab w:val="left" w:pos="3848"/>
        <w:tab w:val="left" w:pos="4329"/>
        <w:tab w:val="left" w:pos="4810"/>
        <w:tab w:val="left" w:pos="5291"/>
        <w:tab w:val="left" w:pos="5772"/>
        <w:tab w:val="left" w:pos="6253"/>
        <w:tab w:val="left" w:pos="6734"/>
        <w:tab w:val="left" w:pos="7215"/>
        <w:tab w:val="left" w:pos="7696"/>
        <w:tab w:val="left" w:pos="8177"/>
        <w:tab w:val="left" w:pos="8658"/>
        <w:tab w:val="left" w:pos="9139"/>
      </w:tabs>
      <w:ind w:left="540"/>
      <w:jc w:val="both"/>
    </w:pPr>
  </w:style>
  <w:style w:type="paragraph" w:styleId="ListParagraph">
    <w:name w:val="List Paragraph"/>
    <w:basedOn w:val="Normal"/>
    <w:uiPriority w:val="34"/>
    <w:qFormat/>
    <w:rsid w:val="00701DD3"/>
    <w:pPr>
      <w:ind w:left="720"/>
    </w:pPr>
  </w:style>
  <w:style w:type="paragraph" w:styleId="PlainText">
    <w:name w:val="Plain Text"/>
    <w:basedOn w:val="Normal"/>
    <w:link w:val="PlainTextChar"/>
    <w:rsid w:val="000B3260"/>
    <w:rPr>
      <w:rFonts w:ascii="Courier New" w:eastAsia="Times New Roman" w:hAnsi="Courier New" w:cs="Courier New"/>
      <w:sz w:val="20"/>
    </w:rPr>
  </w:style>
  <w:style w:type="character" w:customStyle="1" w:styleId="PlainTextChar">
    <w:name w:val="Plain Text Char"/>
    <w:link w:val="PlainText"/>
    <w:rsid w:val="000B3260"/>
    <w:rPr>
      <w:rFonts w:ascii="Courier New" w:eastAsia="Times New Roman" w:hAnsi="Courier New" w:cs="Courier New"/>
      <w:lang w:eastAsia="en-US"/>
    </w:rPr>
  </w:style>
  <w:style w:type="table" w:styleId="TableGrid">
    <w:name w:val="Table Grid"/>
    <w:basedOn w:val="TableNormal"/>
    <w:rsid w:val="004C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A8035D"/>
    <w:rPr>
      <w:sz w:val="24"/>
      <w:lang w:eastAsia="en-US"/>
    </w:rPr>
  </w:style>
  <w:style w:type="paragraph" w:styleId="BodyText3">
    <w:name w:val="Body Text 3"/>
    <w:basedOn w:val="Normal"/>
    <w:link w:val="BodyText3Char"/>
    <w:rsid w:val="008F6D1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8F6D10"/>
    <w:rPr>
      <w:sz w:val="16"/>
      <w:szCs w:val="16"/>
      <w:lang w:eastAsia="en-US"/>
    </w:rPr>
  </w:style>
  <w:style w:type="paragraph" w:customStyle="1" w:styleId="NL">
    <w:name w:val="NL"/>
    <w:basedOn w:val="Normal"/>
    <w:rsid w:val="008F6D10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line="240" w:lineRule="exact"/>
      <w:ind w:left="1080" w:hanging="360"/>
      <w:jc w:val="both"/>
    </w:pPr>
    <w:rPr>
      <w:rFonts w:ascii="Times" w:eastAsia="Times New Roman" w:hAnsi="Times" w:cs="Times"/>
      <w:sz w:val="20"/>
    </w:rPr>
  </w:style>
  <w:style w:type="character" w:customStyle="1" w:styleId="BodyTextChar">
    <w:name w:val="Body Text Char"/>
    <w:link w:val="BodyText"/>
    <w:rsid w:val="008F6D10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6543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543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E265A8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ANGGON\VCU97F\CSC256\MIDE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75FF2-FD65-448E-B967-CF7C6CF9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MIDEX.dot</Template>
  <TotalTime>990</TotalTime>
  <Pages>2</Pages>
  <Words>498</Words>
  <Characters>2280</Characters>
  <Application>Microsoft Office Word</Application>
  <DocSecurity>0</DocSecurity>
  <Lines>117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1.)  What does RAM stand for?</vt:lpstr>
    </vt:vector>
  </TitlesOfParts>
  <Company>VCU \Math Sciences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1.)  What does RAM stand for?</dc:title>
  <dc:subject/>
  <dc:creator>terp</dc:creator>
  <cp:keywords/>
  <cp:lastModifiedBy>Ahmed Hamza</cp:lastModifiedBy>
  <cp:revision>332</cp:revision>
  <cp:lastPrinted>2023-05-15T15:14:00Z</cp:lastPrinted>
  <dcterms:created xsi:type="dcterms:W3CDTF">2017-05-08T16:30:00Z</dcterms:created>
  <dcterms:modified xsi:type="dcterms:W3CDTF">2023-12-12T01:42:00Z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d82afad577b6e27bb5c9171c98938af639f6e821a98cb4668daa507c58446f78</vt:lpwstr>
  </property>
</Properties>
</file>